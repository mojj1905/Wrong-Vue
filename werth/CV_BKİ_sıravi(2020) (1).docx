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9D4" w:rsidRPr="00D47027" w:rsidRDefault="006709D4" w:rsidP="006709D4">
      <w:pPr>
        <w:spacing w:line="380" w:lineRule="exact"/>
        <w:ind w:right="115" w:firstLine="720"/>
        <w:jc w:val="center"/>
        <w:rPr>
          <w:rFonts w:ascii="Arial" w:hAnsi="Arial" w:cs="Arial"/>
          <w:b/>
          <w:lang w:val="az-Latn-AZ"/>
        </w:rPr>
      </w:pPr>
      <w:r w:rsidRPr="00D47027">
        <w:rPr>
          <w:rFonts w:ascii="Arial" w:hAnsi="Arial" w:cs="Arial"/>
          <w:b/>
          <w:lang w:val="az-Latn-AZ"/>
        </w:rPr>
        <w:t>Daxili işlər orqanların</w:t>
      </w:r>
      <w:r w:rsidR="00B66A28">
        <w:rPr>
          <w:rFonts w:ascii="Arial" w:hAnsi="Arial" w:cs="Arial"/>
          <w:b/>
          <w:lang w:val="az-Latn-AZ"/>
        </w:rPr>
        <w:t>d</w:t>
      </w:r>
      <w:r w:rsidRPr="00D47027">
        <w:rPr>
          <w:rFonts w:ascii="Arial" w:hAnsi="Arial" w:cs="Arial"/>
          <w:b/>
          <w:lang w:val="az-Latn-AZ"/>
        </w:rPr>
        <w:t xml:space="preserve">a </w:t>
      </w:r>
      <w:r w:rsidR="00B66A28">
        <w:rPr>
          <w:rFonts w:ascii="Arial" w:hAnsi="Arial" w:cs="Arial"/>
          <w:b/>
          <w:lang w:val="az-Latn-AZ"/>
        </w:rPr>
        <w:t>sıravi və kiçik rəis heyəti vəzifələrində</w:t>
      </w:r>
      <w:r w:rsidRPr="00D47027">
        <w:rPr>
          <w:rFonts w:ascii="Arial" w:hAnsi="Arial" w:cs="Arial"/>
          <w:b/>
          <w:lang w:val="az-Latn-AZ"/>
        </w:rPr>
        <w:t xml:space="preserve"> xidmətə qəbul barədə</w:t>
      </w:r>
    </w:p>
    <w:p w:rsidR="006709D4" w:rsidRPr="00D47027" w:rsidRDefault="00A557F6" w:rsidP="006709D4">
      <w:pPr>
        <w:spacing w:line="380" w:lineRule="exact"/>
        <w:ind w:right="115" w:firstLine="720"/>
        <w:jc w:val="center"/>
        <w:rPr>
          <w:rFonts w:ascii="Arial" w:hAnsi="Arial" w:cs="Arial"/>
          <w:b/>
          <w:lang w:val="az-Latn-AZ"/>
        </w:rPr>
      </w:pPr>
      <w:r w:rsidRPr="00D47027"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4093845</wp:posOffset>
                </wp:positionH>
                <wp:positionV relativeFrom="paragraph">
                  <wp:posOffset>107950</wp:posOffset>
                </wp:positionV>
                <wp:extent cx="2449195" cy="22225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19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4D3" w:rsidRPr="006E7F00" w:rsidRDefault="006674D3" w:rsidP="006709D4">
                            <w:pPr>
                              <w:rPr>
                                <w:b/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 xml:space="preserve">          </w:t>
                            </w:r>
                            <w:r w:rsidRPr="006E7F00">
                              <w:rPr>
                                <w:b/>
                                <w:lang w:val="az-Latn-AZ"/>
                              </w:rPr>
                              <w:t>Namizəd tərəfindən doldurulan hissə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2.35pt;margin-top:8.5pt;width:192.85pt;height:1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" strokecolor="white">
                <v:textbox>
                  <w:txbxContent>
                    <w:p w:rsidR="006674D3" w:rsidRPr="006E7F00" w:rsidRDefault="006674D3" w:rsidP="006709D4">
                      <w:pPr>
                        <w:rPr>
                          <w:b/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 xml:space="preserve">          </w:t>
                      </w:r>
                      <w:r w:rsidRPr="006E7F00">
                        <w:rPr>
                          <w:b/>
                          <w:lang w:val="az-Latn-AZ"/>
                        </w:rPr>
                        <w:t>Namizəd tərəfindən doldurulan hissə</w:t>
                      </w:r>
                    </w:p>
                  </w:txbxContent>
                </v:textbox>
              </v:shape>
            </w:pict>
          </mc:Fallback>
        </mc:AlternateContent>
      </w:r>
      <w:r w:rsidR="006709D4" w:rsidRPr="00D47027">
        <w:rPr>
          <w:rFonts w:ascii="Arial" w:hAnsi="Arial" w:cs="Arial"/>
          <w:b/>
          <w:lang w:val="az-Latn-AZ"/>
        </w:rPr>
        <w:t>Ərizə</w:t>
      </w:r>
    </w:p>
    <w:p w:rsidR="006709D4" w:rsidRPr="00D47027" w:rsidRDefault="006709D4" w:rsidP="006709D4">
      <w:pPr>
        <w:spacing w:line="160" w:lineRule="exact"/>
        <w:ind w:right="115" w:firstLine="720"/>
        <w:jc w:val="center"/>
        <w:rPr>
          <w:rFonts w:ascii="Arial" w:hAnsi="Arial" w:cs="Arial"/>
          <w:b/>
          <w:lang w:val="az-Latn-AZ"/>
        </w:rPr>
      </w:pPr>
    </w:p>
    <w:tbl>
      <w:tblPr>
        <w:tblW w:w="10170" w:type="dxa"/>
        <w:tblInd w:w="-162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5130"/>
        <w:gridCol w:w="527"/>
        <w:gridCol w:w="4513"/>
      </w:tblGrid>
      <w:tr w:rsidR="006709D4" w:rsidRPr="00D47027" w:rsidTr="002809A3">
        <w:trPr>
          <w:trHeight w:val="313"/>
        </w:trPr>
        <w:tc>
          <w:tcPr>
            <w:tcW w:w="513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9D4" w:rsidRPr="003C327D" w:rsidRDefault="003C327D" w:rsidP="003C327D">
            <w:pPr>
              <w:spacing w:line="420" w:lineRule="exact"/>
              <w:jc w:val="both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b/>
                <w:i/>
                <w:lang w:val="az-Latn-AZ"/>
              </w:rPr>
              <w:t>Soyadı</w:t>
            </w:r>
            <w:r>
              <w:rPr>
                <w:rFonts w:ascii="Arial" w:hAnsi="Arial" w:cs="Arial"/>
                <w:b/>
                <w:i/>
                <w:lang w:val="en-US"/>
              </w:rPr>
              <w:t xml:space="preserve">; </w:t>
            </w:r>
          </w:p>
        </w:tc>
        <w:tc>
          <w:tcPr>
            <w:tcW w:w="52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spacing w:line="420" w:lineRule="exact"/>
              <w:ind w:left="252" w:hanging="252"/>
              <w:rPr>
                <w:rFonts w:ascii="Arial" w:hAnsi="Arial" w:cs="Arial"/>
                <w:lang w:val="az-Latn-AZ"/>
              </w:rPr>
            </w:pPr>
          </w:p>
        </w:tc>
        <w:tc>
          <w:tcPr>
            <w:tcW w:w="451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709D4" w:rsidRPr="00D47027" w:rsidRDefault="003C327D" w:rsidP="005A02B6">
            <w:pPr>
              <w:spacing w:line="420" w:lineRule="exact"/>
              <w:ind w:left="252" w:hanging="252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Məmmədəliyev</w:t>
            </w:r>
          </w:p>
        </w:tc>
      </w:tr>
      <w:tr w:rsidR="006709D4" w:rsidRPr="00D47027" w:rsidTr="002809A3">
        <w:trPr>
          <w:trHeight w:val="312"/>
        </w:trPr>
        <w:tc>
          <w:tcPr>
            <w:tcW w:w="513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jc w:val="both"/>
              <w:rPr>
                <w:rFonts w:ascii="Arial" w:hAnsi="Arial" w:cs="Arial"/>
                <w:lang w:val="az-Latn-AZ"/>
              </w:rPr>
            </w:pPr>
            <w:r w:rsidRPr="00D47027">
              <w:rPr>
                <w:rFonts w:ascii="Arial" w:hAnsi="Arial" w:cs="Arial"/>
                <w:lang w:val="az-Latn-AZ"/>
              </w:rPr>
              <w:t>adı;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rPr>
                <w:rFonts w:ascii="Arial" w:hAnsi="Arial" w:cs="Arial"/>
                <w:lang w:val="az-Latn-AZ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6709D4" w:rsidRPr="00D47027" w:rsidRDefault="003C327D" w:rsidP="005A02B6">
            <w:pPr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Rüfət</w:t>
            </w:r>
          </w:p>
        </w:tc>
      </w:tr>
      <w:tr w:rsidR="006709D4" w:rsidRPr="00D47027" w:rsidTr="005A02B6">
        <w:trPr>
          <w:trHeight w:val="395"/>
        </w:trPr>
        <w:tc>
          <w:tcPr>
            <w:tcW w:w="5130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709D4" w:rsidRPr="003C327D" w:rsidRDefault="003C327D" w:rsidP="005A02B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az-Latn-AZ"/>
              </w:rPr>
              <w:t>atasının adı</w:t>
            </w:r>
            <w:r>
              <w:rPr>
                <w:rFonts w:ascii="Arial" w:hAnsi="Arial" w:cs="Arial"/>
                <w:lang w:val="en-US"/>
              </w:rPr>
              <w:t>;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rPr>
                <w:rFonts w:ascii="Arial" w:hAnsi="Arial" w:cs="Arial"/>
                <w:lang w:val="az-Latn-AZ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</w:tcPr>
          <w:p w:rsidR="006709D4" w:rsidRPr="00D47027" w:rsidRDefault="003C327D" w:rsidP="005A02B6">
            <w:pPr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Rövşən</w:t>
            </w:r>
          </w:p>
        </w:tc>
      </w:tr>
      <w:tr w:rsidR="006709D4" w:rsidRPr="00D47027" w:rsidTr="005A02B6">
        <w:tc>
          <w:tcPr>
            <w:tcW w:w="513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2809A3">
            <w:pPr>
              <w:spacing w:line="420" w:lineRule="exact"/>
              <w:jc w:val="both"/>
              <w:rPr>
                <w:rFonts w:ascii="Arial" w:hAnsi="Arial" w:cs="Arial"/>
                <w:lang w:val="az-Latn-AZ"/>
              </w:rPr>
            </w:pPr>
            <w:r w:rsidRPr="00D47027">
              <w:rPr>
                <w:rFonts w:ascii="Arial" w:hAnsi="Arial" w:cs="Arial"/>
                <w:b/>
                <w:i/>
                <w:lang w:val="az-Latn-AZ"/>
              </w:rPr>
              <w:t>Təvəllüdü – gün</w:t>
            </w:r>
            <w:r w:rsidR="002809A3">
              <w:rPr>
                <w:rFonts w:ascii="Arial" w:hAnsi="Arial" w:cs="Arial"/>
                <w:b/>
                <w:i/>
                <w:lang w:val="az-Latn-AZ"/>
              </w:rPr>
              <w:t>, ay, il</w:t>
            </w:r>
          </w:p>
        </w:tc>
        <w:tc>
          <w:tcPr>
            <w:tcW w:w="52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spacing w:line="420" w:lineRule="exact"/>
              <w:rPr>
                <w:rFonts w:ascii="Arial" w:hAnsi="Arial" w:cs="Arial"/>
                <w:lang w:val="az-Latn-AZ"/>
              </w:rPr>
            </w:pPr>
          </w:p>
        </w:tc>
        <w:tc>
          <w:tcPr>
            <w:tcW w:w="451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709D4" w:rsidRPr="00D47027" w:rsidRDefault="003C327D" w:rsidP="005A02B6">
            <w:pPr>
              <w:spacing w:line="420" w:lineRule="exact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10.01.2000</w:t>
            </w:r>
          </w:p>
        </w:tc>
      </w:tr>
      <w:tr w:rsidR="00984868" w:rsidRPr="00D47027" w:rsidTr="005A02B6">
        <w:tc>
          <w:tcPr>
            <w:tcW w:w="513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868" w:rsidRPr="00984868" w:rsidRDefault="00984868" w:rsidP="002809A3">
            <w:pPr>
              <w:spacing w:line="420" w:lineRule="exact"/>
              <w:jc w:val="both"/>
              <w:rPr>
                <w:rFonts w:ascii="Arial" w:hAnsi="Arial" w:cs="Arial"/>
                <w:b/>
                <w:i/>
                <w:lang w:val="az-Latn-AZ"/>
              </w:rPr>
            </w:pPr>
            <w:r>
              <w:rPr>
                <w:rFonts w:ascii="Arial" w:hAnsi="Arial" w:cs="Arial"/>
                <w:b/>
                <w:i/>
                <w:lang w:val="az-Latn-AZ"/>
              </w:rPr>
              <w:t>Doğulduğu yer:</w:t>
            </w:r>
          </w:p>
        </w:tc>
        <w:tc>
          <w:tcPr>
            <w:tcW w:w="52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868" w:rsidRPr="00D47027" w:rsidRDefault="00984868" w:rsidP="005A02B6">
            <w:pPr>
              <w:spacing w:line="420" w:lineRule="exact"/>
              <w:rPr>
                <w:rFonts w:ascii="Arial" w:hAnsi="Arial" w:cs="Arial"/>
                <w:lang w:val="az-Latn-AZ"/>
              </w:rPr>
            </w:pPr>
          </w:p>
        </w:tc>
        <w:tc>
          <w:tcPr>
            <w:tcW w:w="451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84868" w:rsidRPr="00D47027" w:rsidRDefault="003C327D" w:rsidP="005A02B6">
            <w:pPr>
              <w:spacing w:line="420" w:lineRule="exact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Bakı şəh</w:t>
            </w:r>
            <w:r w:rsidR="00F273C0">
              <w:rPr>
                <w:rFonts w:ascii="Arial" w:hAnsi="Arial" w:cs="Arial"/>
                <w:lang w:val="az-Latn-AZ"/>
              </w:rPr>
              <w:t>əri</w:t>
            </w:r>
          </w:p>
        </w:tc>
      </w:tr>
      <w:tr w:rsidR="006709D4" w:rsidRPr="00D47027" w:rsidTr="005A02B6">
        <w:tc>
          <w:tcPr>
            <w:tcW w:w="513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spacing w:line="400" w:lineRule="exact"/>
              <w:jc w:val="both"/>
              <w:rPr>
                <w:rFonts w:ascii="Arial" w:hAnsi="Arial" w:cs="Arial"/>
                <w:lang w:val="az-Latn-AZ"/>
              </w:rPr>
            </w:pPr>
            <w:r w:rsidRPr="00D47027">
              <w:rPr>
                <w:rFonts w:ascii="Arial" w:hAnsi="Arial" w:cs="Arial"/>
                <w:b/>
                <w:i/>
                <w:lang w:val="az-Latn-AZ"/>
              </w:rPr>
              <w:t>Vətəndaşlığı:</w:t>
            </w:r>
          </w:p>
        </w:tc>
        <w:tc>
          <w:tcPr>
            <w:tcW w:w="52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spacing w:line="400" w:lineRule="exact"/>
              <w:rPr>
                <w:rFonts w:ascii="Arial" w:hAnsi="Arial" w:cs="Arial"/>
                <w:lang w:val="az-Latn-AZ"/>
              </w:rPr>
            </w:pPr>
          </w:p>
        </w:tc>
        <w:tc>
          <w:tcPr>
            <w:tcW w:w="451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709D4" w:rsidRPr="00D47027" w:rsidRDefault="003C327D" w:rsidP="005A02B6">
            <w:pPr>
              <w:spacing w:line="400" w:lineRule="exact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Azərbaycan</w:t>
            </w:r>
          </w:p>
        </w:tc>
      </w:tr>
      <w:tr w:rsidR="006709D4" w:rsidRPr="00D47027" w:rsidTr="005A02B6">
        <w:tc>
          <w:tcPr>
            <w:tcW w:w="5130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709D4" w:rsidRPr="00D47027" w:rsidRDefault="005C0B72" w:rsidP="005A02B6">
            <w:pPr>
              <w:spacing w:line="340" w:lineRule="exact"/>
              <w:jc w:val="both"/>
              <w:rPr>
                <w:rFonts w:ascii="Arial" w:hAnsi="Arial" w:cs="Arial"/>
                <w:lang w:val="az-Latn-AZ"/>
              </w:rPr>
            </w:pPr>
            <w:r w:rsidRPr="00D47027">
              <w:rPr>
                <w:rFonts w:ascii="Arial" w:hAnsi="Arial" w:cs="Arial"/>
                <w:b/>
                <w:i/>
                <w:lang w:val="az-Latn-AZ"/>
              </w:rPr>
              <w:t>Etnik mənsubiyyəti</w:t>
            </w:r>
          </w:p>
        </w:tc>
        <w:tc>
          <w:tcPr>
            <w:tcW w:w="52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spacing w:line="340" w:lineRule="exact"/>
              <w:rPr>
                <w:rFonts w:ascii="Arial" w:hAnsi="Arial" w:cs="Arial"/>
                <w:lang w:val="az-Latn-AZ"/>
              </w:rPr>
            </w:pPr>
          </w:p>
        </w:tc>
        <w:tc>
          <w:tcPr>
            <w:tcW w:w="451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</w:tcPr>
          <w:p w:rsidR="006709D4" w:rsidRPr="00D47027" w:rsidRDefault="003C327D" w:rsidP="005A02B6">
            <w:pPr>
              <w:spacing w:line="340" w:lineRule="exact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Azərbaycanlı</w:t>
            </w:r>
          </w:p>
        </w:tc>
      </w:tr>
      <w:tr w:rsidR="006709D4" w:rsidRPr="00D47027" w:rsidTr="005A02B6">
        <w:tc>
          <w:tcPr>
            <w:tcW w:w="5130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spacing w:line="340" w:lineRule="exact"/>
              <w:jc w:val="both"/>
              <w:rPr>
                <w:rFonts w:ascii="Arial" w:hAnsi="Arial" w:cs="Arial"/>
                <w:b/>
                <w:i/>
                <w:lang w:val="az-Cyrl-AZ"/>
              </w:rPr>
            </w:pPr>
            <w:r w:rsidRPr="00D47027">
              <w:rPr>
                <w:rFonts w:ascii="Arial" w:hAnsi="Arial" w:cs="Arial"/>
                <w:b/>
                <w:i/>
                <w:lang w:val="az-Cyrl-AZ"/>
              </w:rPr>
              <w:t>Ailə vəziyyəti</w:t>
            </w:r>
          </w:p>
        </w:tc>
        <w:tc>
          <w:tcPr>
            <w:tcW w:w="52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spacing w:line="340" w:lineRule="exact"/>
              <w:rPr>
                <w:rFonts w:ascii="Arial" w:hAnsi="Arial" w:cs="Arial"/>
                <w:lang w:val="az-Latn-AZ"/>
              </w:rPr>
            </w:pPr>
          </w:p>
        </w:tc>
        <w:tc>
          <w:tcPr>
            <w:tcW w:w="451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</w:tcPr>
          <w:p w:rsidR="006709D4" w:rsidRPr="00D47027" w:rsidRDefault="003C327D" w:rsidP="005A02B6">
            <w:pPr>
              <w:spacing w:line="340" w:lineRule="exact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subay</w:t>
            </w:r>
          </w:p>
        </w:tc>
      </w:tr>
      <w:tr w:rsidR="006709D4" w:rsidRPr="00D47027" w:rsidTr="005A02B6">
        <w:trPr>
          <w:trHeight w:val="157"/>
        </w:trPr>
        <w:tc>
          <w:tcPr>
            <w:tcW w:w="513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9D4" w:rsidRPr="00D47027" w:rsidRDefault="006709D4" w:rsidP="005A02B6">
            <w:pPr>
              <w:spacing w:line="380" w:lineRule="exact"/>
              <w:rPr>
                <w:rFonts w:ascii="Arial" w:hAnsi="Arial" w:cs="Arial"/>
                <w:b/>
                <w:i/>
                <w:lang w:val="az-Latn-AZ"/>
              </w:rPr>
            </w:pPr>
            <w:r w:rsidRPr="00D47027">
              <w:rPr>
                <w:rFonts w:ascii="Arial" w:hAnsi="Arial" w:cs="Arial"/>
                <w:b/>
                <w:i/>
                <w:lang w:val="az-Latn-AZ"/>
              </w:rPr>
              <w:t xml:space="preserve">Qeydiyyatda olduğu </w:t>
            </w:r>
            <w:r w:rsidR="00B66A28">
              <w:rPr>
                <w:rFonts w:ascii="Arial" w:hAnsi="Arial" w:cs="Arial"/>
                <w:b/>
                <w:i/>
                <w:lang w:val="az-Latn-AZ"/>
              </w:rPr>
              <w:t xml:space="preserve">və faktiki yaşadığı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 xml:space="preserve">ünvan: </w:t>
            </w:r>
          </w:p>
        </w:tc>
        <w:tc>
          <w:tcPr>
            <w:tcW w:w="52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spacing w:line="380" w:lineRule="exact"/>
              <w:rPr>
                <w:rFonts w:ascii="Arial" w:hAnsi="Arial" w:cs="Arial"/>
                <w:lang w:val="az-Latn-AZ"/>
              </w:rPr>
            </w:pPr>
          </w:p>
        </w:tc>
        <w:tc>
          <w:tcPr>
            <w:tcW w:w="451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273C0" w:rsidRDefault="00F273C0" w:rsidP="00F273C0">
            <w:pPr>
              <w:jc w:val="both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Yeni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Yasamal</w:t>
            </w:r>
            <w:proofErr w:type="spellEnd"/>
            <w:r>
              <w:rPr>
                <w:b/>
                <w:sz w:val="24"/>
                <w:lang w:val="en-US"/>
              </w:rPr>
              <w:t xml:space="preserve"> 1 </w:t>
            </w:r>
            <w:proofErr w:type="spellStart"/>
            <w:r>
              <w:rPr>
                <w:b/>
                <w:sz w:val="24"/>
                <w:lang w:val="en-US"/>
              </w:rPr>
              <w:t>bina</w:t>
            </w:r>
            <w:proofErr w:type="spellEnd"/>
            <w:r>
              <w:rPr>
                <w:b/>
                <w:sz w:val="24"/>
                <w:lang w:val="en-US"/>
              </w:rPr>
              <w:t xml:space="preserve"> 8</w:t>
            </w:r>
          </w:p>
          <w:p w:rsidR="006709D4" w:rsidRPr="00D47027" w:rsidRDefault="00F273C0" w:rsidP="00F273C0">
            <w:pPr>
              <w:rPr>
                <w:rFonts w:ascii="Arial" w:hAnsi="Arial" w:cs="Arial"/>
                <w:lang w:val="az-Latn-AZ"/>
              </w:rPr>
            </w:pPr>
            <w:proofErr w:type="spellStart"/>
            <w:r>
              <w:rPr>
                <w:b/>
                <w:sz w:val="24"/>
                <w:lang w:val="en-US"/>
              </w:rPr>
              <w:t>mənzil</w:t>
            </w:r>
            <w:proofErr w:type="spellEnd"/>
            <w:r>
              <w:rPr>
                <w:b/>
                <w:sz w:val="24"/>
                <w:lang w:val="en-US"/>
              </w:rPr>
              <w:t xml:space="preserve"> 204</w:t>
            </w:r>
          </w:p>
        </w:tc>
      </w:tr>
      <w:tr w:rsidR="006709D4" w:rsidRPr="00D47027" w:rsidTr="005A02B6">
        <w:tc>
          <w:tcPr>
            <w:tcW w:w="513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jc w:val="both"/>
              <w:rPr>
                <w:rFonts w:ascii="Arial" w:hAnsi="Arial" w:cs="Arial"/>
                <w:lang w:val="az-Latn-AZ"/>
              </w:rPr>
            </w:pPr>
            <w:r w:rsidRPr="00D47027">
              <w:rPr>
                <w:rFonts w:ascii="Arial" w:hAnsi="Arial" w:cs="Arial"/>
                <w:lang w:val="az-Latn-AZ"/>
              </w:rPr>
              <w:t>Şəhər;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spacing w:line="120" w:lineRule="exact"/>
              <w:rPr>
                <w:rFonts w:ascii="Arial" w:hAnsi="Arial" w:cs="Arial"/>
                <w:lang w:val="az-Latn-AZ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6709D4" w:rsidRPr="00D47027" w:rsidRDefault="003C327D" w:rsidP="005A02B6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Bakı şəhəri</w:t>
            </w:r>
          </w:p>
        </w:tc>
      </w:tr>
      <w:tr w:rsidR="006709D4" w:rsidRPr="00D47027" w:rsidTr="005A02B6">
        <w:tc>
          <w:tcPr>
            <w:tcW w:w="513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jc w:val="both"/>
              <w:rPr>
                <w:rFonts w:ascii="Arial" w:hAnsi="Arial" w:cs="Arial"/>
                <w:lang w:val="az-Latn-AZ"/>
              </w:rPr>
            </w:pPr>
            <w:r w:rsidRPr="00D47027">
              <w:rPr>
                <w:rFonts w:ascii="Arial" w:hAnsi="Arial" w:cs="Arial"/>
                <w:lang w:val="az-Latn-AZ"/>
              </w:rPr>
              <w:t>Rayon;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spacing w:line="120" w:lineRule="exact"/>
              <w:rPr>
                <w:rFonts w:ascii="Arial" w:hAnsi="Arial" w:cs="Arial"/>
                <w:lang w:val="az-Latn-AZ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6709D4" w:rsidRPr="00D47027" w:rsidRDefault="003C327D" w:rsidP="005A02B6">
            <w:pPr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 xml:space="preserve">Yeni Yasamal </w:t>
            </w:r>
          </w:p>
        </w:tc>
      </w:tr>
      <w:tr w:rsidR="006709D4" w:rsidRPr="00D47027" w:rsidTr="005A02B6">
        <w:tc>
          <w:tcPr>
            <w:tcW w:w="513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jc w:val="both"/>
              <w:rPr>
                <w:rFonts w:ascii="Arial" w:hAnsi="Arial" w:cs="Arial"/>
                <w:lang w:val="az-Latn-AZ"/>
              </w:rPr>
            </w:pPr>
            <w:r w:rsidRPr="00D47027">
              <w:rPr>
                <w:rFonts w:ascii="Arial" w:hAnsi="Arial" w:cs="Arial"/>
                <w:lang w:val="az-Latn-AZ"/>
              </w:rPr>
              <w:t>Küçə;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spacing w:line="120" w:lineRule="exact"/>
              <w:rPr>
                <w:rFonts w:ascii="Arial" w:hAnsi="Arial" w:cs="Arial"/>
                <w:lang w:val="az-Latn-AZ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6709D4" w:rsidRPr="00D47027" w:rsidRDefault="003C327D" w:rsidP="005A02B6">
            <w:pPr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Məhəmməd Xiyabani 11</w:t>
            </w:r>
            <w:r w:rsidR="00822FC5">
              <w:rPr>
                <w:rFonts w:ascii="Arial" w:hAnsi="Arial" w:cs="Arial"/>
                <w:lang w:val="az-Latn-AZ"/>
              </w:rPr>
              <w:t>0-114</w:t>
            </w:r>
          </w:p>
        </w:tc>
      </w:tr>
      <w:tr w:rsidR="006709D4" w:rsidRPr="00D47027" w:rsidTr="005A02B6">
        <w:tc>
          <w:tcPr>
            <w:tcW w:w="513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jc w:val="both"/>
              <w:rPr>
                <w:rFonts w:ascii="Arial" w:hAnsi="Arial" w:cs="Arial"/>
                <w:lang w:val="az-Latn-AZ"/>
              </w:rPr>
            </w:pPr>
            <w:r w:rsidRPr="00D47027">
              <w:rPr>
                <w:rFonts w:ascii="Arial" w:hAnsi="Arial" w:cs="Arial"/>
                <w:lang w:val="az-Latn-AZ"/>
              </w:rPr>
              <w:t>Ev;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spacing w:line="120" w:lineRule="exact"/>
              <w:rPr>
                <w:rFonts w:ascii="Arial" w:hAnsi="Arial" w:cs="Arial"/>
                <w:lang w:val="az-Latn-AZ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6709D4" w:rsidRPr="00D47027" w:rsidRDefault="00F273C0" w:rsidP="005A02B6">
            <w:pPr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 xml:space="preserve"> </w:t>
            </w:r>
            <w:r w:rsidR="003C327D">
              <w:rPr>
                <w:rFonts w:ascii="Arial" w:hAnsi="Arial" w:cs="Arial"/>
                <w:lang w:val="az-Latn-AZ"/>
              </w:rPr>
              <w:t>8</w:t>
            </w:r>
          </w:p>
        </w:tc>
      </w:tr>
      <w:tr w:rsidR="006709D4" w:rsidRPr="00D47027" w:rsidTr="005A02B6">
        <w:tc>
          <w:tcPr>
            <w:tcW w:w="5130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jc w:val="both"/>
              <w:rPr>
                <w:rFonts w:ascii="Arial" w:hAnsi="Arial" w:cs="Arial"/>
                <w:lang w:val="az-Latn-AZ"/>
              </w:rPr>
            </w:pPr>
            <w:r w:rsidRPr="00D47027">
              <w:rPr>
                <w:rFonts w:ascii="Arial" w:hAnsi="Arial" w:cs="Arial"/>
                <w:lang w:val="az-Latn-AZ"/>
              </w:rPr>
              <w:t>Mənzil: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spacing w:line="120" w:lineRule="exact"/>
              <w:rPr>
                <w:rFonts w:ascii="Arial" w:hAnsi="Arial" w:cs="Arial"/>
                <w:lang w:val="az-Latn-AZ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bottom"/>
          </w:tcPr>
          <w:p w:rsidR="006709D4" w:rsidRPr="00D47027" w:rsidRDefault="003C327D" w:rsidP="005A02B6">
            <w:pPr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204</w:t>
            </w:r>
          </w:p>
        </w:tc>
      </w:tr>
      <w:tr w:rsidR="006709D4" w:rsidRPr="00D47027" w:rsidTr="005A02B6">
        <w:tc>
          <w:tcPr>
            <w:tcW w:w="5130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jc w:val="both"/>
              <w:rPr>
                <w:rFonts w:ascii="Arial" w:hAnsi="Arial" w:cs="Arial"/>
              </w:rPr>
            </w:pPr>
            <w:r w:rsidRPr="00D47027">
              <w:rPr>
                <w:rFonts w:ascii="Arial" w:hAnsi="Arial" w:cs="Arial"/>
                <w:b/>
                <w:i/>
                <w:lang w:val="az-Latn-AZ"/>
              </w:rPr>
              <w:t>İctimai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siyasi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partiya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və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hərəkatlara</w:t>
            </w:r>
            <w:r w:rsidRPr="00D47027">
              <w:rPr>
                <w:rFonts w:ascii="Arial" w:hAnsi="Arial" w:cs="Arial"/>
                <w:b/>
                <w:i/>
              </w:rPr>
              <w:t xml:space="preserve">,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dini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təşkilatlara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mənsubluğu</w:t>
            </w:r>
          </w:p>
        </w:tc>
        <w:tc>
          <w:tcPr>
            <w:tcW w:w="52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709D4" w:rsidRPr="003C327D" w:rsidRDefault="006709D4" w:rsidP="005A02B6">
            <w:pPr>
              <w:rPr>
                <w:rFonts w:ascii="Arial" w:hAnsi="Arial" w:cs="Arial"/>
                <w:lang w:val="az-Latn-AZ"/>
              </w:rPr>
            </w:pPr>
            <w:r w:rsidRPr="00D47027">
              <w:rPr>
                <w:rFonts w:ascii="Arial" w:hAnsi="Arial" w:cs="Arial"/>
              </w:rPr>
              <w:t xml:space="preserve"> </w:t>
            </w:r>
            <w:r w:rsidR="003C327D">
              <w:rPr>
                <w:rFonts w:ascii="Arial" w:hAnsi="Arial" w:cs="Arial"/>
                <w:lang w:val="az-Latn-AZ"/>
              </w:rPr>
              <w:t>Yoxdur</w:t>
            </w:r>
          </w:p>
        </w:tc>
      </w:tr>
      <w:tr w:rsidR="006709D4" w:rsidRPr="00D47027" w:rsidTr="005A02B6">
        <w:tc>
          <w:tcPr>
            <w:tcW w:w="5130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2809A3">
            <w:pPr>
              <w:jc w:val="both"/>
              <w:rPr>
                <w:rFonts w:ascii="Arial" w:hAnsi="Arial" w:cs="Arial"/>
                <w:b/>
                <w:i/>
              </w:rPr>
            </w:pPr>
            <w:r w:rsidRPr="00D47027">
              <w:rPr>
                <w:rFonts w:ascii="Arial" w:hAnsi="Arial" w:cs="Arial"/>
                <w:b/>
                <w:i/>
                <w:lang w:val="az-Latn-AZ"/>
              </w:rPr>
              <w:t>Özünün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və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yaxın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qohumlarının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c</w:t>
            </w:r>
            <w:proofErr w:type="spellStart"/>
            <w:r w:rsidRPr="00D47027">
              <w:rPr>
                <w:rFonts w:ascii="Arial" w:hAnsi="Arial" w:cs="Arial"/>
                <w:b/>
                <w:i/>
              </w:rPr>
              <w:t>inay</w:t>
            </w:r>
            <w:proofErr w:type="spellEnd"/>
            <w:r w:rsidRPr="00D47027">
              <w:rPr>
                <w:rFonts w:ascii="Arial" w:hAnsi="Arial" w:cs="Arial"/>
                <w:b/>
                <w:i/>
                <w:lang w:val="az-Latn-AZ"/>
              </w:rPr>
              <w:t>ə</w:t>
            </w:r>
            <w:r w:rsidRPr="00D47027">
              <w:rPr>
                <w:rFonts w:ascii="Arial" w:hAnsi="Arial" w:cs="Arial"/>
                <w:b/>
                <w:i/>
              </w:rPr>
              <w:t xml:space="preserve">t </w:t>
            </w:r>
            <w:proofErr w:type="spellStart"/>
            <w:r w:rsidRPr="00D47027">
              <w:rPr>
                <w:rFonts w:ascii="Arial" w:hAnsi="Arial" w:cs="Arial"/>
                <w:b/>
                <w:i/>
              </w:rPr>
              <w:t>t</w:t>
            </w:r>
            <w:proofErr w:type="spellEnd"/>
            <w:r w:rsidRPr="00D47027">
              <w:rPr>
                <w:rFonts w:ascii="Arial" w:hAnsi="Arial" w:cs="Arial"/>
                <w:b/>
                <w:i/>
                <w:lang w:val="az-Latn-AZ"/>
              </w:rPr>
              <w:t>ö</w:t>
            </w:r>
            <w:r w:rsidRPr="00D47027">
              <w:rPr>
                <w:rFonts w:ascii="Arial" w:hAnsi="Arial" w:cs="Arial"/>
                <w:b/>
                <w:i/>
              </w:rPr>
              <w:t>r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ə</w:t>
            </w:r>
            <w:proofErr w:type="spellStart"/>
            <w:r w:rsidRPr="00D47027">
              <w:rPr>
                <w:rFonts w:ascii="Arial" w:hAnsi="Arial" w:cs="Arial"/>
                <w:b/>
                <w:i/>
              </w:rPr>
              <w:t>tdiyin</w:t>
            </w:r>
            <w:proofErr w:type="spellEnd"/>
            <w:r w:rsidRPr="00D47027">
              <w:rPr>
                <w:rFonts w:ascii="Arial" w:hAnsi="Arial" w:cs="Arial"/>
                <w:b/>
                <w:i/>
                <w:lang w:val="az-Latn-AZ"/>
              </w:rPr>
              <w:t>ə</w:t>
            </w:r>
            <w:r w:rsidRPr="00D47027">
              <w:rPr>
                <w:rFonts w:ascii="Arial" w:hAnsi="Arial" w:cs="Arial"/>
                <w:b/>
                <w:i/>
              </w:rPr>
              <w:t xml:space="preserve"> g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ö</w:t>
            </w:r>
            <w:r w:rsidRPr="00D47027">
              <w:rPr>
                <w:rFonts w:ascii="Arial" w:hAnsi="Arial" w:cs="Arial"/>
                <w:b/>
                <w:i/>
              </w:rPr>
              <w:t>r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ə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D47027">
              <w:rPr>
                <w:rFonts w:ascii="Arial" w:hAnsi="Arial" w:cs="Arial"/>
                <w:b/>
                <w:i/>
                <w:lang w:val="az-Latn-AZ"/>
              </w:rPr>
              <w:t>ə</w:t>
            </w:r>
            <w:r w:rsidRPr="00D47027">
              <w:rPr>
                <w:rFonts w:ascii="Arial" w:hAnsi="Arial" w:cs="Arial"/>
                <w:b/>
                <w:i/>
              </w:rPr>
              <w:t>vv</w:t>
            </w:r>
            <w:proofErr w:type="spellEnd"/>
            <w:r w:rsidRPr="00D47027">
              <w:rPr>
                <w:rFonts w:ascii="Arial" w:hAnsi="Arial" w:cs="Arial"/>
                <w:b/>
                <w:i/>
                <w:lang w:val="az-Latn-AZ"/>
              </w:rPr>
              <w:t>ə</w:t>
            </w:r>
            <w:proofErr w:type="spellStart"/>
            <w:r w:rsidRPr="00D47027">
              <w:rPr>
                <w:rFonts w:ascii="Arial" w:hAnsi="Arial" w:cs="Arial"/>
                <w:b/>
                <w:i/>
              </w:rPr>
              <w:t>ll</w:t>
            </w:r>
            <w:proofErr w:type="spellEnd"/>
            <w:r w:rsidRPr="00D47027">
              <w:rPr>
                <w:rFonts w:ascii="Arial" w:hAnsi="Arial" w:cs="Arial"/>
                <w:b/>
                <w:i/>
                <w:lang w:val="az-Latn-AZ"/>
              </w:rPr>
              <w:t>ə</w:t>
            </w:r>
            <w:r w:rsidRPr="00D47027">
              <w:rPr>
                <w:rFonts w:ascii="Arial" w:hAnsi="Arial" w:cs="Arial"/>
                <w:b/>
                <w:i/>
              </w:rPr>
              <w:t>r m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ə</w:t>
            </w:r>
            <w:proofErr w:type="spellStart"/>
            <w:r w:rsidRPr="00D47027">
              <w:rPr>
                <w:rFonts w:ascii="Arial" w:hAnsi="Arial" w:cs="Arial"/>
                <w:b/>
                <w:i/>
              </w:rPr>
              <w:t>hkum</w:t>
            </w:r>
            <w:proofErr w:type="spellEnd"/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D47027">
              <w:rPr>
                <w:rFonts w:ascii="Arial" w:hAnsi="Arial" w:cs="Arial"/>
                <w:b/>
                <w:i/>
              </w:rPr>
              <w:t>edilm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əsi</w:t>
            </w:r>
            <w:proofErr w:type="spellEnd"/>
            <w:r w:rsidRPr="00D47027">
              <w:rPr>
                <w:rFonts w:ascii="Arial" w:hAnsi="Arial" w:cs="Arial"/>
                <w:b/>
                <w:i/>
              </w:rPr>
              <w:t xml:space="preserve">, </w:t>
            </w:r>
            <w:proofErr w:type="spellStart"/>
            <w:r w:rsidRPr="00D47027">
              <w:rPr>
                <w:rFonts w:ascii="Arial" w:hAnsi="Arial" w:cs="Arial"/>
                <w:b/>
                <w:i/>
              </w:rPr>
              <w:t>habel</w:t>
            </w:r>
            <w:proofErr w:type="spellEnd"/>
            <w:r w:rsidRPr="00D47027">
              <w:rPr>
                <w:rFonts w:ascii="Arial" w:hAnsi="Arial" w:cs="Arial"/>
                <w:b/>
                <w:i/>
                <w:lang w:val="az-Latn-AZ"/>
              </w:rPr>
              <w:t>ə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D47027">
              <w:rPr>
                <w:rFonts w:ascii="Arial" w:hAnsi="Arial" w:cs="Arial"/>
                <w:b/>
                <w:i/>
              </w:rPr>
              <w:t>bar</w:t>
            </w:r>
            <w:proofErr w:type="spellEnd"/>
            <w:r w:rsidRPr="00D47027">
              <w:rPr>
                <w:rFonts w:ascii="Arial" w:hAnsi="Arial" w:cs="Arial"/>
                <w:b/>
                <w:i/>
                <w:lang w:val="az-Latn-AZ"/>
              </w:rPr>
              <w:t>ə</w:t>
            </w:r>
            <w:proofErr w:type="spellStart"/>
            <w:r w:rsidRPr="00D47027">
              <w:rPr>
                <w:rFonts w:ascii="Arial" w:hAnsi="Arial" w:cs="Arial"/>
                <w:b/>
                <w:i/>
              </w:rPr>
              <w:t>sind</w:t>
            </w:r>
            <w:proofErr w:type="spellEnd"/>
            <w:r w:rsidRPr="00D47027">
              <w:rPr>
                <w:rFonts w:ascii="Arial" w:hAnsi="Arial" w:cs="Arial"/>
                <w:b/>
                <w:i/>
                <w:lang w:val="az-Latn-AZ"/>
              </w:rPr>
              <w:t>ə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D47027">
              <w:rPr>
                <w:rFonts w:ascii="Arial" w:hAnsi="Arial" w:cs="Arial"/>
                <w:b/>
                <w:i/>
              </w:rPr>
              <w:t>cinay</w:t>
            </w:r>
            <w:proofErr w:type="spellEnd"/>
            <w:r w:rsidRPr="00D47027">
              <w:rPr>
                <w:rFonts w:ascii="Arial" w:hAnsi="Arial" w:cs="Arial"/>
                <w:b/>
                <w:i/>
                <w:lang w:val="az-Latn-AZ"/>
              </w:rPr>
              <w:t>ə</w:t>
            </w:r>
            <w:r w:rsidRPr="00D47027">
              <w:rPr>
                <w:rFonts w:ascii="Arial" w:hAnsi="Arial" w:cs="Arial"/>
                <w:b/>
                <w:i/>
              </w:rPr>
              <w:t>t i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ş</w:t>
            </w:r>
            <w:proofErr w:type="spellStart"/>
            <w:r w:rsidRPr="00D47027">
              <w:rPr>
                <w:rFonts w:ascii="Arial" w:hAnsi="Arial" w:cs="Arial"/>
                <w:b/>
                <w:i/>
              </w:rPr>
              <w:t>inin</w:t>
            </w:r>
            <w:proofErr w:type="spellEnd"/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D47027">
              <w:rPr>
                <w:rFonts w:ascii="Arial" w:hAnsi="Arial" w:cs="Arial"/>
                <w:b/>
                <w:i/>
              </w:rPr>
              <w:t>icraat</w:t>
            </w:r>
            <w:proofErr w:type="spellEnd"/>
            <w:r w:rsidRPr="00D47027">
              <w:rPr>
                <w:rFonts w:ascii="Arial" w:hAnsi="Arial" w:cs="Arial"/>
                <w:b/>
                <w:i/>
                <w:lang w:val="az-Latn-AZ"/>
              </w:rPr>
              <w:t>ı</w:t>
            </w:r>
            <w:proofErr w:type="spellStart"/>
            <w:r w:rsidRPr="00D47027">
              <w:rPr>
                <w:rFonts w:ascii="Arial" w:hAnsi="Arial" w:cs="Arial"/>
                <w:b/>
                <w:i/>
              </w:rPr>
              <w:t>na</w:t>
            </w:r>
            <w:proofErr w:type="spellEnd"/>
            <w:r w:rsidRPr="00D47027">
              <w:rPr>
                <w:rFonts w:ascii="Arial" w:hAnsi="Arial" w:cs="Arial"/>
                <w:b/>
                <w:i/>
              </w:rPr>
              <w:t xml:space="preserve"> b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ə</w:t>
            </w:r>
            <w:r w:rsidRPr="00D47027">
              <w:rPr>
                <w:rFonts w:ascii="Arial" w:hAnsi="Arial" w:cs="Arial"/>
                <w:b/>
                <w:i/>
              </w:rPr>
              <w:t>r</w:t>
            </w:r>
            <w:proofErr w:type="spellStart"/>
            <w:r w:rsidRPr="00D47027">
              <w:rPr>
                <w:rFonts w:ascii="Arial" w:hAnsi="Arial" w:cs="Arial"/>
                <w:b/>
                <w:i/>
                <w:lang w:val="az-Latn-AZ"/>
              </w:rPr>
              <w:t>aə</w:t>
            </w:r>
            <w:r w:rsidRPr="00D47027">
              <w:rPr>
                <w:rFonts w:ascii="Arial" w:hAnsi="Arial" w:cs="Arial"/>
                <w:b/>
                <w:i/>
              </w:rPr>
              <w:t>tverici</w:t>
            </w:r>
            <w:proofErr w:type="spellEnd"/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ə</w:t>
            </w:r>
            <w:proofErr w:type="spellStart"/>
            <w:r w:rsidRPr="00D47027">
              <w:rPr>
                <w:rFonts w:ascii="Arial" w:hAnsi="Arial" w:cs="Arial"/>
                <w:b/>
                <w:i/>
              </w:rPr>
              <w:t>saslar</w:t>
            </w:r>
            <w:proofErr w:type="spellEnd"/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D47027">
              <w:rPr>
                <w:rFonts w:ascii="Arial" w:hAnsi="Arial" w:cs="Arial"/>
                <w:b/>
                <w:i/>
              </w:rPr>
              <w:t>olmadan</w:t>
            </w:r>
            <w:proofErr w:type="spellEnd"/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D47027">
              <w:rPr>
                <w:rFonts w:ascii="Arial" w:hAnsi="Arial" w:cs="Arial"/>
                <w:b/>
                <w:i/>
              </w:rPr>
              <w:t>xitam</w:t>
            </w:r>
            <w:proofErr w:type="spellEnd"/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D47027">
              <w:rPr>
                <w:rFonts w:ascii="Arial" w:hAnsi="Arial" w:cs="Arial"/>
                <w:b/>
                <w:i/>
              </w:rPr>
              <w:t>veril</w:t>
            </w:r>
            <w:proofErr w:type="spellEnd"/>
            <w:r w:rsidRPr="00D47027">
              <w:rPr>
                <w:rFonts w:ascii="Arial" w:hAnsi="Arial" w:cs="Arial"/>
                <w:b/>
                <w:i/>
                <w:lang w:val="az-Latn-AZ"/>
              </w:rPr>
              <w:t>məsi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</w:p>
        </w:tc>
        <w:tc>
          <w:tcPr>
            <w:tcW w:w="52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spacing w:line="320" w:lineRule="exact"/>
              <w:rPr>
                <w:rFonts w:ascii="Arial" w:hAnsi="Arial" w:cs="Arial"/>
              </w:rPr>
            </w:pPr>
          </w:p>
        </w:tc>
        <w:tc>
          <w:tcPr>
            <w:tcW w:w="451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</w:tcPr>
          <w:p w:rsidR="006709D4" w:rsidRPr="003C327D" w:rsidRDefault="006709D4" w:rsidP="005A02B6">
            <w:pPr>
              <w:spacing w:line="320" w:lineRule="exact"/>
              <w:rPr>
                <w:rFonts w:ascii="Arial" w:hAnsi="Arial" w:cs="Arial"/>
                <w:lang w:val="az-Latn-AZ"/>
              </w:rPr>
            </w:pPr>
          </w:p>
          <w:p w:rsidR="006709D4" w:rsidRPr="003C327D" w:rsidRDefault="003C327D" w:rsidP="005A02B6">
            <w:pPr>
              <w:spacing w:line="320" w:lineRule="exact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Yoxdur</w:t>
            </w:r>
          </w:p>
        </w:tc>
      </w:tr>
      <w:tr w:rsidR="00843791" w:rsidRPr="005B0E8D" w:rsidTr="00D00631">
        <w:tc>
          <w:tcPr>
            <w:tcW w:w="513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3791" w:rsidRPr="00D47027" w:rsidRDefault="00843791" w:rsidP="00D00631">
            <w:pPr>
              <w:spacing w:line="340" w:lineRule="exact"/>
              <w:jc w:val="both"/>
              <w:rPr>
                <w:rFonts w:ascii="Arial" w:hAnsi="Arial" w:cs="Arial"/>
                <w:b/>
                <w:i/>
              </w:rPr>
            </w:pPr>
            <w:r w:rsidRPr="00D47027">
              <w:rPr>
                <w:rFonts w:ascii="Arial" w:hAnsi="Arial" w:cs="Arial"/>
                <w:b/>
                <w:i/>
                <w:lang w:val="az-Latn-AZ"/>
              </w:rPr>
              <w:t>Təhsili</w:t>
            </w:r>
            <w:r w:rsidRPr="00D47027">
              <w:rPr>
                <w:rFonts w:ascii="Arial" w:hAnsi="Arial" w:cs="Arial"/>
                <w:b/>
                <w:i/>
              </w:rPr>
              <w:t xml:space="preserve"> (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bitirdiyi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il</w:t>
            </w:r>
            <w:r w:rsidRPr="00D47027">
              <w:rPr>
                <w:rFonts w:ascii="Arial" w:hAnsi="Arial" w:cs="Arial"/>
                <w:b/>
                <w:i/>
              </w:rPr>
              <w:t xml:space="preserve">,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təhsil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müəssəsinin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adı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və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ixtisası</w:t>
            </w:r>
            <w:r w:rsidRPr="00D47027">
              <w:rPr>
                <w:rFonts w:ascii="Arial" w:hAnsi="Arial" w:cs="Arial"/>
                <w:b/>
                <w:i/>
              </w:rPr>
              <w:t>)</w:t>
            </w:r>
          </w:p>
        </w:tc>
        <w:tc>
          <w:tcPr>
            <w:tcW w:w="52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3791" w:rsidRPr="00D47027" w:rsidRDefault="00843791" w:rsidP="00D00631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451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43791" w:rsidRDefault="00F273C0" w:rsidP="00D00631">
            <w:pPr>
              <w:spacing w:line="340" w:lineRule="exact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2017</w:t>
            </w:r>
          </w:p>
          <w:p w:rsidR="00F273C0" w:rsidRPr="00F273C0" w:rsidRDefault="00F273C0" w:rsidP="00D00631">
            <w:pPr>
              <w:spacing w:line="340" w:lineRule="exact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 xml:space="preserve">Yasamal rayonu 286 saylı tam orta məktəb </w:t>
            </w:r>
          </w:p>
        </w:tc>
      </w:tr>
      <w:tr w:rsidR="00843791" w:rsidRPr="00D47027" w:rsidTr="00843791">
        <w:trPr>
          <w:trHeight w:val="274"/>
        </w:trPr>
        <w:tc>
          <w:tcPr>
            <w:tcW w:w="513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3791" w:rsidRPr="00D47027" w:rsidRDefault="00843791" w:rsidP="00D00631">
            <w:pPr>
              <w:spacing w:line="420" w:lineRule="exact"/>
              <w:jc w:val="both"/>
              <w:rPr>
                <w:rFonts w:ascii="Arial" w:hAnsi="Arial" w:cs="Arial"/>
              </w:rPr>
            </w:pPr>
            <w:r w:rsidRPr="00D47027">
              <w:rPr>
                <w:rFonts w:ascii="Arial" w:hAnsi="Arial" w:cs="Arial"/>
                <w:lang w:val="az-Latn-AZ"/>
              </w:rPr>
              <w:t>Orta</w:t>
            </w:r>
            <w:r w:rsidRPr="00D47027">
              <w:rPr>
                <w:rFonts w:ascii="Arial" w:hAnsi="Arial" w:cs="Arial"/>
              </w:rPr>
              <w:t>;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3791" w:rsidRPr="00D47027" w:rsidRDefault="00843791" w:rsidP="00D00631">
            <w:pPr>
              <w:spacing w:line="420" w:lineRule="exact"/>
              <w:rPr>
                <w:rFonts w:ascii="Arial" w:hAnsi="Arial" w:cs="Arial"/>
              </w:rPr>
            </w:pPr>
          </w:p>
        </w:tc>
        <w:tc>
          <w:tcPr>
            <w:tcW w:w="451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43791" w:rsidRPr="003C327D" w:rsidRDefault="003C327D" w:rsidP="00D00631">
            <w:pPr>
              <w:spacing w:line="420" w:lineRule="exact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Orta</w:t>
            </w:r>
          </w:p>
        </w:tc>
      </w:tr>
      <w:tr w:rsidR="00843791" w:rsidRPr="00D47027" w:rsidTr="00D00631">
        <w:tc>
          <w:tcPr>
            <w:tcW w:w="513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3791" w:rsidRPr="00D47027" w:rsidRDefault="00843791" w:rsidP="00D00631">
            <w:pPr>
              <w:spacing w:line="420" w:lineRule="exact"/>
              <w:jc w:val="both"/>
              <w:rPr>
                <w:rFonts w:ascii="Arial" w:hAnsi="Arial" w:cs="Arial"/>
              </w:rPr>
            </w:pPr>
            <w:r w:rsidRPr="00D47027">
              <w:rPr>
                <w:rFonts w:ascii="Arial" w:hAnsi="Arial" w:cs="Arial"/>
                <w:lang w:val="az-Latn-AZ"/>
              </w:rPr>
              <w:t>orta</w:t>
            </w:r>
            <w:r w:rsidRPr="00D47027">
              <w:rPr>
                <w:rFonts w:ascii="Arial" w:hAnsi="Arial" w:cs="Arial"/>
              </w:rPr>
              <w:t xml:space="preserve"> </w:t>
            </w:r>
            <w:r w:rsidRPr="00D47027">
              <w:rPr>
                <w:rFonts w:ascii="Arial" w:hAnsi="Arial" w:cs="Arial"/>
                <w:lang w:val="az-Latn-AZ"/>
              </w:rPr>
              <w:t>ixtisas</w:t>
            </w:r>
            <w:r w:rsidRPr="00D47027">
              <w:rPr>
                <w:rFonts w:ascii="Arial" w:hAnsi="Arial" w:cs="Arial"/>
              </w:rPr>
              <w:t>;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3791" w:rsidRPr="00D47027" w:rsidRDefault="00843791" w:rsidP="00D00631">
            <w:pPr>
              <w:spacing w:line="420" w:lineRule="exact"/>
              <w:rPr>
                <w:rFonts w:ascii="Arial" w:hAnsi="Arial" w:cs="Arial"/>
              </w:rPr>
            </w:pPr>
          </w:p>
        </w:tc>
        <w:tc>
          <w:tcPr>
            <w:tcW w:w="451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43791" w:rsidRPr="005B0E8D" w:rsidRDefault="000A2C7A" w:rsidP="00D00631">
            <w:pPr>
              <w:spacing w:line="42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yoxdur</w:t>
            </w:r>
            <w:bookmarkStart w:id="0" w:name="_GoBack"/>
            <w:bookmarkEnd w:id="0"/>
          </w:p>
        </w:tc>
      </w:tr>
      <w:tr w:rsidR="00843791" w:rsidRPr="00D47027" w:rsidTr="00D00631">
        <w:tc>
          <w:tcPr>
            <w:tcW w:w="5130" w:type="dxa"/>
            <w:tcBorders>
              <w:top w:val="nil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843791" w:rsidRPr="00D47027" w:rsidRDefault="00843791" w:rsidP="00D00631">
            <w:pPr>
              <w:spacing w:line="420" w:lineRule="exact"/>
              <w:jc w:val="both"/>
              <w:rPr>
                <w:rFonts w:ascii="Arial" w:hAnsi="Arial" w:cs="Arial"/>
              </w:rPr>
            </w:pPr>
            <w:r w:rsidRPr="00D47027">
              <w:rPr>
                <w:rFonts w:ascii="Arial" w:hAnsi="Arial" w:cs="Arial"/>
                <w:lang w:val="az-Latn-AZ"/>
              </w:rPr>
              <w:t>Ali</w:t>
            </w:r>
            <w:r w:rsidRPr="00D47027">
              <w:rPr>
                <w:rFonts w:ascii="Arial" w:hAnsi="Arial" w:cs="Arial"/>
              </w:rPr>
              <w:t>: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843791" w:rsidRPr="00D47027" w:rsidRDefault="00843791" w:rsidP="00D00631">
            <w:pPr>
              <w:spacing w:line="420" w:lineRule="exact"/>
              <w:rPr>
                <w:rFonts w:ascii="Arial" w:hAnsi="Arial" w:cs="Arial"/>
              </w:rPr>
            </w:pPr>
          </w:p>
        </w:tc>
        <w:tc>
          <w:tcPr>
            <w:tcW w:w="4513" w:type="dxa"/>
            <w:tcBorders>
              <w:top w:val="nil"/>
              <w:left w:val="single" w:sz="4" w:space="0" w:color="auto"/>
              <w:bottom w:val="single" w:sz="18" w:space="0" w:color="auto"/>
            </w:tcBorders>
            <w:shd w:val="clear" w:color="auto" w:fill="auto"/>
          </w:tcPr>
          <w:p w:rsidR="00843791" w:rsidRPr="00D47027" w:rsidRDefault="005B0E8D" w:rsidP="00D00631">
            <w:pPr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yoxdur</w:t>
            </w:r>
          </w:p>
        </w:tc>
      </w:tr>
      <w:tr w:rsidR="006709D4" w:rsidRPr="00843791" w:rsidTr="005A02B6">
        <w:tc>
          <w:tcPr>
            <w:tcW w:w="5130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709D4" w:rsidRPr="00843791" w:rsidRDefault="006709D4" w:rsidP="002809A3">
            <w:pPr>
              <w:jc w:val="both"/>
              <w:rPr>
                <w:rFonts w:ascii="Arial" w:hAnsi="Arial" w:cs="Arial"/>
                <w:b/>
                <w:i/>
                <w:lang w:val="az-Latn-AZ"/>
              </w:rPr>
            </w:pPr>
            <w:r w:rsidRPr="00D47027">
              <w:rPr>
                <w:rFonts w:ascii="Arial" w:hAnsi="Arial" w:cs="Arial"/>
                <w:b/>
                <w:i/>
                <w:lang w:val="az-Latn-AZ"/>
              </w:rPr>
              <w:t>Əvvəllər</w:t>
            </w:r>
            <w:r w:rsidRPr="00843791">
              <w:rPr>
                <w:rFonts w:ascii="Arial" w:hAnsi="Arial" w:cs="Arial"/>
                <w:b/>
                <w:i/>
                <w:lang w:val="az-Latn-AZ"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daxili</w:t>
            </w:r>
            <w:r w:rsidRPr="00843791">
              <w:rPr>
                <w:rFonts w:ascii="Arial" w:hAnsi="Arial" w:cs="Arial"/>
                <w:b/>
                <w:i/>
                <w:lang w:val="az-Latn-AZ"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işlər</w:t>
            </w:r>
            <w:r w:rsidRPr="00843791">
              <w:rPr>
                <w:rFonts w:ascii="Arial" w:hAnsi="Arial" w:cs="Arial"/>
                <w:b/>
                <w:i/>
                <w:lang w:val="az-Latn-AZ"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orqanlarında</w:t>
            </w:r>
            <w:r w:rsidRPr="00843791">
              <w:rPr>
                <w:rFonts w:ascii="Arial" w:hAnsi="Arial" w:cs="Arial"/>
                <w:b/>
                <w:i/>
                <w:lang w:val="az-Latn-AZ"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və</w:t>
            </w:r>
            <w:r w:rsidRPr="00843791">
              <w:rPr>
                <w:rFonts w:ascii="Arial" w:hAnsi="Arial" w:cs="Arial"/>
                <w:b/>
                <w:i/>
                <w:lang w:val="az-Latn-AZ"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ya</w:t>
            </w:r>
            <w:r w:rsidRPr="00843791">
              <w:rPr>
                <w:rFonts w:ascii="Arial" w:hAnsi="Arial" w:cs="Arial"/>
                <w:b/>
                <w:i/>
                <w:lang w:val="az-Latn-AZ"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digər</w:t>
            </w:r>
            <w:r w:rsidRPr="00843791">
              <w:rPr>
                <w:rFonts w:ascii="Arial" w:hAnsi="Arial" w:cs="Arial"/>
                <w:b/>
                <w:i/>
                <w:lang w:val="az-Latn-AZ"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hüquq</w:t>
            </w:r>
            <w:r w:rsidRPr="00843791">
              <w:rPr>
                <w:rFonts w:ascii="Arial" w:hAnsi="Arial" w:cs="Arial"/>
                <w:b/>
                <w:i/>
                <w:lang w:val="az-Latn-AZ"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mühafizə</w:t>
            </w:r>
            <w:r w:rsidRPr="00843791">
              <w:rPr>
                <w:rFonts w:ascii="Arial" w:hAnsi="Arial" w:cs="Arial"/>
                <w:b/>
                <w:i/>
                <w:lang w:val="az-Latn-AZ"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orqanlarında</w:t>
            </w:r>
            <w:r w:rsidRPr="00843791">
              <w:rPr>
                <w:rFonts w:ascii="Arial" w:hAnsi="Arial" w:cs="Arial"/>
                <w:b/>
                <w:i/>
                <w:lang w:val="az-Latn-AZ"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işləyib</w:t>
            </w:r>
            <w:r w:rsidRPr="00843791">
              <w:rPr>
                <w:rFonts w:ascii="Arial" w:hAnsi="Arial" w:cs="Arial"/>
                <w:b/>
                <w:i/>
                <w:lang w:val="az-Latn-AZ"/>
              </w:rPr>
              <w:t>-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işləməməsi</w:t>
            </w:r>
            <w:r w:rsidRPr="00843791">
              <w:rPr>
                <w:rFonts w:ascii="Arial" w:hAnsi="Arial" w:cs="Arial"/>
                <w:b/>
                <w:i/>
                <w:lang w:val="az-Latn-AZ"/>
              </w:rPr>
              <w:t xml:space="preserve"> (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orqanın</w:t>
            </w:r>
            <w:r w:rsidRPr="00843791">
              <w:rPr>
                <w:rFonts w:ascii="Arial" w:hAnsi="Arial" w:cs="Arial"/>
                <w:b/>
                <w:i/>
                <w:lang w:val="az-Latn-AZ"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adı</w:t>
            </w:r>
            <w:r w:rsidRPr="00843791">
              <w:rPr>
                <w:rFonts w:ascii="Arial" w:hAnsi="Arial" w:cs="Arial"/>
                <w:b/>
                <w:i/>
                <w:lang w:val="az-Latn-AZ"/>
              </w:rPr>
              <w:t xml:space="preserve">,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vəzifəsi</w:t>
            </w:r>
            <w:r w:rsidRPr="00843791">
              <w:rPr>
                <w:rFonts w:ascii="Arial" w:hAnsi="Arial" w:cs="Arial"/>
                <w:b/>
                <w:i/>
                <w:lang w:val="az-Latn-AZ"/>
              </w:rPr>
              <w:t xml:space="preserve">,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xidmət</w:t>
            </w:r>
            <w:r w:rsidRPr="00843791">
              <w:rPr>
                <w:rFonts w:ascii="Arial" w:hAnsi="Arial" w:cs="Arial"/>
                <w:b/>
                <w:i/>
                <w:lang w:val="az-Latn-AZ"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müddəti</w:t>
            </w:r>
            <w:r w:rsidRPr="00843791">
              <w:rPr>
                <w:rFonts w:ascii="Arial" w:hAnsi="Arial" w:cs="Arial"/>
                <w:b/>
                <w:i/>
                <w:lang w:val="az-Latn-AZ"/>
              </w:rPr>
              <w:t xml:space="preserve">) </w:t>
            </w:r>
          </w:p>
        </w:tc>
        <w:tc>
          <w:tcPr>
            <w:tcW w:w="52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709D4" w:rsidRPr="00843791" w:rsidRDefault="006709D4" w:rsidP="005A02B6">
            <w:pPr>
              <w:spacing w:line="300" w:lineRule="exact"/>
              <w:rPr>
                <w:rFonts w:ascii="Arial" w:hAnsi="Arial" w:cs="Arial"/>
                <w:lang w:val="az-Latn-AZ"/>
              </w:rPr>
            </w:pPr>
          </w:p>
        </w:tc>
        <w:tc>
          <w:tcPr>
            <w:tcW w:w="451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</w:tcPr>
          <w:p w:rsidR="006709D4" w:rsidRPr="00843791" w:rsidRDefault="006709D4" w:rsidP="005A02B6">
            <w:pPr>
              <w:spacing w:line="300" w:lineRule="exact"/>
              <w:rPr>
                <w:rFonts w:ascii="Arial" w:hAnsi="Arial" w:cs="Arial"/>
                <w:lang w:val="az-Latn-AZ"/>
              </w:rPr>
            </w:pPr>
          </w:p>
          <w:p w:rsidR="006709D4" w:rsidRPr="00843791" w:rsidRDefault="00822FC5" w:rsidP="005A02B6">
            <w:pPr>
              <w:spacing w:line="300" w:lineRule="exact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Xeyr</w:t>
            </w:r>
          </w:p>
        </w:tc>
      </w:tr>
      <w:tr w:rsidR="006709D4" w:rsidRPr="00D47027" w:rsidTr="005A02B6">
        <w:tc>
          <w:tcPr>
            <w:tcW w:w="513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9D4" w:rsidRPr="002809A3" w:rsidRDefault="006709D4" w:rsidP="005A02B6">
            <w:pPr>
              <w:spacing w:line="320" w:lineRule="exact"/>
              <w:jc w:val="both"/>
              <w:rPr>
                <w:rFonts w:ascii="Arial" w:hAnsi="Arial" w:cs="Arial"/>
                <w:lang w:val="az-Latn-AZ"/>
              </w:rPr>
            </w:pPr>
            <w:r w:rsidRPr="00D47027">
              <w:rPr>
                <w:rFonts w:ascii="Arial" w:hAnsi="Arial" w:cs="Arial"/>
                <w:b/>
                <w:i/>
                <w:lang w:val="az-Latn-AZ"/>
              </w:rPr>
              <w:t>Hərbi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xidmətə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münasibəti</w:t>
            </w:r>
            <w:r w:rsidRPr="00D47027">
              <w:rPr>
                <w:rFonts w:ascii="Arial" w:hAnsi="Arial" w:cs="Arial"/>
                <w:b/>
                <w:i/>
              </w:rPr>
              <w:t>; (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hərbi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xidmətdə</w:t>
            </w:r>
            <w:r w:rsidRPr="00D47027">
              <w:rPr>
                <w:rFonts w:ascii="Arial" w:hAnsi="Arial" w:cs="Arial"/>
                <w:b/>
                <w:i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olub</w:t>
            </w:r>
            <w:r w:rsidRPr="00D47027">
              <w:rPr>
                <w:rFonts w:ascii="Arial" w:hAnsi="Arial" w:cs="Arial"/>
                <w:b/>
                <w:i/>
              </w:rPr>
              <w:t>-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olmaması</w:t>
            </w:r>
            <w:r w:rsidRPr="00D47027">
              <w:rPr>
                <w:rFonts w:ascii="Arial" w:hAnsi="Arial" w:cs="Arial"/>
                <w:b/>
                <w:i/>
              </w:rPr>
              <w:t>)</w:t>
            </w:r>
            <w:r w:rsidR="002809A3">
              <w:rPr>
                <w:rFonts w:ascii="Arial" w:hAnsi="Arial" w:cs="Arial"/>
                <w:b/>
                <w:i/>
                <w:lang w:val="az-Latn-AZ"/>
              </w:rPr>
              <w:t>, hərbi rütbəsi:</w:t>
            </w:r>
          </w:p>
        </w:tc>
        <w:tc>
          <w:tcPr>
            <w:tcW w:w="52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spacing w:line="320" w:lineRule="exact"/>
              <w:rPr>
                <w:rFonts w:ascii="Arial" w:hAnsi="Arial" w:cs="Arial"/>
              </w:rPr>
            </w:pPr>
          </w:p>
        </w:tc>
        <w:tc>
          <w:tcPr>
            <w:tcW w:w="451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709D4" w:rsidRDefault="006709D4" w:rsidP="005A02B6">
            <w:pPr>
              <w:tabs>
                <w:tab w:val="right" w:pos="4014"/>
              </w:tabs>
              <w:spacing w:line="320" w:lineRule="exact"/>
              <w:rPr>
                <w:rFonts w:ascii="Arial" w:hAnsi="Arial" w:cs="Arial"/>
              </w:rPr>
            </w:pPr>
          </w:p>
          <w:p w:rsidR="00822FC5" w:rsidRDefault="00822FC5" w:rsidP="005A02B6">
            <w:pPr>
              <w:tabs>
                <w:tab w:val="right" w:pos="4014"/>
              </w:tabs>
              <w:spacing w:line="320" w:lineRule="exact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Yaxşı</w:t>
            </w:r>
          </w:p>
          <w:p w:rsidR="00822FC5" w:rsidRDefault="00822FC5" w:rsidP="005A02B6">
            <w:pPr>
              <w:tabs>
                <w:tab w:val="right" w:pos="4014"/>
              </w:tabs>
              <w:spacing w:line="320" w:lineRule="exact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Müddətli</w:t>
            </w:r>
            <w:r w:rsidRPr="00585C6F">
              <w:rPr>
                <w:rFonts w:ascii="Arial" w:hAnsi="Arial" w:cs="Arial"/>
              </w:rPr>
              <w:t>:</w:t>
            </w:r>
            <w:r w:rsidR="00585C6F">
              <w:rPr>
                <w:rFonts w:ascii="Arial" w:hAnsi="Arial" w:cs="Arial"/>
                <w:lang w:val="en-US"/>
              </w:rPr>
              <w:t>F</w:t>
            </w:r>
            <w:proofErr w:type="spellStart"/>
            <w:r w:rsidR="00585C6F">
              <w:rPr>
                <w:rFonts w:ascii="Arial" w:hAnsi="Arial" w:cs="Arial"/>
                <w:lang w:val="az-Latn-AZ"/>
              </w:rPr>
              <w:t>üzuli</w:t>
            </w:r>
            <w:proofErr w:type="spellEnd"/>
            <w:r w:rsidR="00585C6F">
              <w:rPr>
                <w:rFonts w:ascii="Arial" w:hAnsi="Arial" w:cs="Arial"/>
                <w:lang w:val="az-Latn-AZ"/>
              </w:rPr>
              <w:t xml:space="preserve"> rayonu 706 №-li h/h</w:t>
            </w:r>
          </w:p>
          <w:p w:rsidR="00585C6F" w:rsidRPr="00585C6F" w:rsidRDefault="00585C6F" w:rsidP="005A02B6">
            <w:pPr>
              <w:tabs>
                <w:tab w:val="right" w:pos="4014"/>
              </w:tabs>
              <w:spacing w:line="320" w:lineRule="exact"/>
              <w:rPr>
                <w:rFonts w:ascii="Arial" w:hAnsi="Arial" w:cs="Arial"/>
                <w:lang w:val="az-Latn-AZ"/>
              </w:rPr>
            </w:pPr>
          </w:p>
          <w:p w:rsidR="00822FC5" w:rsidRPr="00B56260" w:rsidRDefault="00822FC5" w:rsidP="005A02B6">
            <w:pPr>
              <w:tabs>
                <w:tab w:val="right" w:pos="4014"/>
              </w:tabs>
              <w:spacing w:line="320" w:lineRule="exact"/>
              <w:rPr>
                <w:rFonts w:ascii="Arial" w:hAnsi="Arial" w:cs="Arial"/>
                <w:lang w:val="az-Latn-AZ"/>
              </w:rPr>
            </w:pPr>
          </w:p>
        </w:tc>
      </w:tr>
      <w:tr w:rsidR="006709D4" w:rsidRPr="00D47027" w:rsidTr="005A02B6">
        <w:trPr>
          <w:trHeight w:val="487"/>
        </w:trPr>
        <w:tc>
          <w:tcPr>
            <w:tcW w:w="513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9D4" w:rsidRPr="00B66A28" w:rsidRDefault="00B56260" w:rsidP="005A02B6">
            <w:pPr>
              <w:spacing w:line="320" w:lineRule="exact"/>
              <w:rPr>
                <w:rFonts w:ascii="Arial" w:hAnsi="Arial" w:cs="Arial"/>
                <w:b/>
                <w:i/>
                <w:lang w:val="az-Latn-AZ"/>
              </w:rPr>
            </w:pPr>
            <w:r>
              <w:rPr>
                <w:rFonts w:ascii="Arial" w:hAnsi="Arial" w:cs="Arial"/>
                <w:b/>
                <w:i/>
                <w:lang w:val="az-Latn-AZ"/>
              </w:rPr>
              <w:t>Şəxsiyyət vəsiqəsinin seriya nömrəsi:</w:t>
            </w:r>
          </w:p>
        </w:tc>
        <w:tc>
          <w:tcPr>
            <w:tcW w:w="52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9D4" w:rsidRPr="00D47027" w:rsidRDefault="006709D4" w:rsidP="005A02B6">
            <w:pPr>
              <w:spacing w:line="320" w:lineRule="exact"/>
              <w:rPr>
                <w:rFonts w:ascii="Arial" w:hAnsi="Arial" w:cs="Arial"/>
              </w:rPr>
            </w:pPr>
          </w:p>
        </w:tc>
        <w:tc>
          <w:tcPr>
            <w:tcW w:w="451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709D4" w:rsidRPr="00B66A28" w:rsidRDefault="00822FC5" w:rsidP="005A02B6">
            <w:pPr>
              <w:spacing w:line="320" w:lineRule="exact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AA1442229</w:t>
            </w:r>
          </w:p>
        </w:tc>
      </w:tr>
      <w:tr w:rsidR="00B56260" w:rsidRPr="00D47027" w:rsidTr="005A02B6">
        <w:trPr>
          <w:trHeight w:val="487"/>
        </w:trPr>
        <w:tc>
          <w:tcPr>
            <w:tcW w:w="513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260" w:rsidRPr="00B66A28" w:rsidRDefault="00B56260" w:rsidP="005A02B6">
            <w:pPr>
              <w:spacing w:line="320" w:lineRule="exact"/>
              <w:rPr>
                <w:rFonts w:ascii="Arial" w:hAnsi="Arial" w:cs="Arial"/>
                <w:b/>
                <w:i/>
                <w:lang w:val="az-Latn-AZ"/>
              </w:rPr>
            </w:pPr>
            <w:r w:rsidRPr="00B66A28">
              <w:rPr>
                <w:rFonts w:ascii="Arial" w:hAnsi="Arial" w:cs="Arial"/>
                <w:b/>
                <w:i/>
                <w:lang w:val="az-Latn-AZ"/>
              </w:rPr>
              <w:t>Boyu:</w:t>
            </w:r>
          </w:p>
        </w:tc>
        <w:tc>
          <w:tcPr>
            <w:tcW w:w="52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260" w:rsidRPr="00D47027" w:rsidRDefault="00B56260" w:rsidP="005A02B6">
            <w:pPr>
              <w:spacing w:line="320" w:lineRule="exact"/>
              <w:rPr>
                <w:rFonts w:ascii="Arial" w:hAnsi="Arial" w:cs="Arial"/>
              </w:rPr>
            </w:pPr>
          </w:p>
        </w:tc>
        <w:tc>
          <w:tcPr>
            <w:tcW w:w="451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B56260" w:rsidRPr="00B66A28" w:rsidRDefault="00585C6F" w:rsidP="005A02B6">
            <w:pPr>
              <w:spacing w:line="320" w:lineRule="exact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1.81</w:t>
            </w:r>
          </w:p>
        </w:tc>
      </w:tr>
      <w:tr w:rsidR="004F404B" w:rsidRPr="00585C6F" w:rsidTr="005A02B6">
        <w:trPr>
          <w:trHeight w:val="487"/>
        </w:trPr>
        <w:tc>
          <w:tcPr>
            <w:tcW w:w="513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04B" w:rsidRPr="00B66A28" w:rsidRDefault="004F404B" w:rsidP="005A02B6">
            <w:pPr>
              <w:spacing w:line="320" w:lineRule="exact"/>
              <w:rPr>
                <w:rFonts w:ascii="Arial" w:hAnsi="Arial" w:cs="Arial"/>
                <w:b/>
                <w:i/>
                <w:lang w:val="az-Latn-AZ"/>
              </w:rPr>
            </w:pPr>
            <w:r>
              <w:rPr>
                <w:rFonts w:ascii="Arial" w:hAnsi="Arial" w:cs="Arial"/>
                <w:b/>
                <w:i/>
                <w:lang w:val="az-Latn-AZ"/>
              </w:rPr>
              <w:t>Bildiyi xarici dil və səviyyəsi:</w:t>
            </w:r>
          </w:p>
        </w:tc>
        <w:tc>
          <w:tcPr>
            <w:tcW w:w="52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04B" w:rsidRPr="00D47027" w:rsidRDefault="004F404B" w:rsidP="005A02B6">
            <w:pPr>
              <w:spacing w:line="320" w:lineRule="exact"/>
              <w:rPr>
                <w:rFonts w:ascii="Arial" w:hAnsi="Arial" w:cs="Arial"/>
              </w:rPr>
            </w:pPr>
          </w:p>
        </w:tc>
        <w:tc>
          <w:tcPr>
            <w:tcW w:w="451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4F404B" w:rsidRDefault="00585C6F" w:rsidP="005A02B6">
            <w:pPr>
              <w:spacing w:line="320" w:lineRule="exact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Rus dili orta</w:t>
            </w:r>
          </w:p>
          <w:p w:rsidR="00585C6F" w:rsidRDefault="00585C6F" w:rsidP="005A02B6">
            <w:pPr>
              <w:spacing w:line="320" w:lineRule="exact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İngilis dili orta</w:t>
            </w:r>
          </w:p>
          <w:p w:rsidR="00585C6F" w:rsidRPr="00B66A28" w:rsidRDefault="00585C6F" w:rsidP="005A02B6">
            <w:pPr>
              <w:spacing w:line="320" w:lineRule="exact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Türk dili əla</w:t>
            </w:r>
          </w:p>
        </w:tc>
      </w:tr>
      <w:tr w:rsidR="00B66A28" w:rsidRPr="00843791" w:rsidTr="005A02B6">
        <w:trPr>
          <w:trHeight w:val="487"/>
        </w:trPr>
        <w:tc>
          <w:tcPr>
            <w:tcW w:w="513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A28" w:rsidRPr="00910327" w:rsidRDefault="00B66A28" w:rsidP="00910327">
            <w:pPr>
              <w:spacing w:line="320" w:lineRule="exact"/>
              <w:rPr>
                <w:rFonts w:ascii="Arial" w:hAnsi="Arial" w:cs="Arial"/>
                <w:b/>
                <w:i/>
              </w:rPr>
            </w:pPr>
            <w:r w:rsidRPr="00D47027">
              <w:rPr>
                <w:rFonts w:ascii="Arial" w:hAnsi="Arial" w:cs="Arial"/>
                <w:b/>
                <w:i/>
                <w:lang w:val="az-Latn-AZ"/>
              </w:rPr>
              <w:t>Elektron</w:t>
            </w:r>
            <w:r w:rsidRPr="00843791"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ünvanı</w:t>
            </w:r>
            <w:r w:rsidRPr="00843791">
              <w:rPr>
                <w:rFonts w:ascii="Arial" w:hAnsi="Arial" w:cs="Arial"/>
                <w:b/>
                <w:i/>
                <w:lang w:val="en-US"/>
              </w:rPr>
              <w:t xml:space="preserve">: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e</w:t>
            </w:r>
            <w:r w:rsidRPr="00843791">
              <w:rPr>
                <w:rFonts w:ascii="Arial" w:hAnsi="Arial" w:cs="Arial"/>
                <w:b/>
                <w:i/>
                <w:lang w:val="en-US"/>
              </w:rPr>
              <w:t>-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mail</w:t>
            </w:r>
          </w:p>
        </w:tc>
        <w:tc>
          <w:tcPr>
            <w:tcW w:w="52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A28" w:rsidRPr="00843791" w:rsidRDefault="00B66A28" w:rsidP="005A02B6">
            <w:pPr>
              <w:spacing w:line="320" w:lineRule="exact"/>
              <w:rPr>
                <w:rFonts w:ascii="Arial" w:hAnsi="Arial" w:cs="Arial"/>
                <w:lang w:val="en-US"/>
              </w:rPr>
            </w:pPr>
          </w:p>
        </w:tc>
        <w:tc>
          <w:tcPr>
            <w:tcW w:w="451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B66A28" w:rsidRPr="00585C6F" w:rsidRDefault="00585C6F" w:rsidP="005A02B6">
            <w:pPr>
              <w:spacing w:line="32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elnur.damirli@gmail.com</w:t>
            </w:r>
          </w:p>
        </w:tc>
      </w:tr>
      <w:tr w:rsidR="00910327" w:rsidRPr="00843791" w:rsidTr="005A02B6">
        <w:trPr>
          <w:trHeight w:val="487"/>
        </w:trPr>
        <w:tc>
          <w:tcPr>
            <w:tcW w:w="513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327" w:rsidRPr="00D47027" w:rsidRDefault="00910327" w:rsidP="005A02B6">
            <w:pPr>
              <w:spacing w:line="320" w:lineRule="exact"/>
              <w:rPr>
                <w:rFonts w:ascii="Arial" w:hAnsi="Arial" w:cs="Arial"/>
                <w:b/>
                <w:i/>
                <w:lang w:val="az-Latn-AZ"/>
              </w:rPr>
            </w:pPr>
            <w:r w:rsidRPr="00D47027">
              <w:rPr>
                <w:rFonts w:ascii="Arial" w:hAnsi="Arial" w:cs="Arial"/>
                <w:b/>
                <w:i/>
                <w:lang w:val="az-Latn-AZ"/>
              </w:rPr>
              <w:t>Əlaqə</w:t>
            </w:r>
            <w:r w:rsidRPr="00843791"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r w:rsidRPr="00D47027">
              <w:rPr>
                <w:rFonts w:ascii="Arial" w:hAnsi="Arial" w:cs="Arial"/>
                <w:b/>
                <w:i/>
                <w:lang w:val="az-Latn-AZ"/>
              </w:rPr>
              <w:t>telefonu</w:t>
            </w:r>
            <w:r w:rsidRPr="00843791">
              <w:rPr>
                <w:rFonts w:ascii="Arial" w:hAnsi="Arial" w:cs="Arial"/>
                <w:b/>
                <w:i/>
                <w:lang w:val="en-US"/>
              </w:rPr>
              <w:t>:</w:t>
            </w:r>
          </w:p>
        </w:tc>
        <w:tc>
          <w:tcPr>
            <w:tcW w:w="52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327" w:rsidRPr="00843791" w:rsidRDefault="00910327" w:rsidP="005A02B6">
            <w:pPr>
              <w:spacing w:line="320" w:lineRule="exact"/>
              <w:rPr>
                <w:rFonts w:ascii="Arial" w:hAnsi="Arial" w:cs="Arial"/>
                <w:lang w:val="en-US"/>
              </w:rPr>
            </w:pPr>
          </w:p>
        </w:tc>
        <w:tc>
          <w:tcPr>
            <w:tcW w:w="451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910327" w:rsidRDefault="00585C6F" w:rsidP="005A02B6">
            <w:pPr>
              <w:spacing w:line="32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+994557662615</w:t>
            </w:r>
          </w:p>
          <w:p w:rsidR="00585C6F" w:rsidRDefault="00585C6F" w:rsidP="005A02B6">
            <w:pPr>
              <w:spacing w:line="32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+994557507977</w:t>
            </w:r>
          </w:p>
          <w:p w:rsidR="00585C6F" w:rsidRPr="00585C6F" w:rsidRDefault="00585C6F" w:rsidP="005A02B6">
            <w:pPr>
              <w:spacing w:line="32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+994552459708</w:t>
            </w:r>
          </w:p>
        </w:tc>
      </w:tr>
      <w:tr w:rsidR="006709D4" w:rsidRPr="00D47027" w:rsidTr="005A02B6">
        <w:tc>
          <w:tcPr>
            <w:tcW w:w="10170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6709D4" w:rsidRPr="00D47027" w:rsidRDefault="006709D4" w:rsidP="005A02B6">
            <w:pPr>
              <w:rPr>
                <w:rFonts w:ascii="Arial" w:hAnsi="Arial" w:cs="Arial"/>
                <w:b/>
                <w:sz w:val="6"/>
                <w:lang w:val="az-Cyrl-AZ"/>
              </w:rPr>
            </w:pPr>
          </w:p>
          <w:p w:rsidR="006709D4" w:rsidRPr="00D47027" w:rsidRDefault="006709D4" w:rsidP="005A02B6">
            <w:pPr>
              <w:rPr>
                <w:rFonts w:ascii="Arial" w:hAnsi="Arial" w:cs="Arial"/>
                <w:b/>
                <w:sz w:val="22"/>
                <w:lang w:val="az-Cyrl-AZ"/>
              </w:rPr>
            </w:pP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Qeyd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 xml:space="preserve">: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Aşağıdakı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 xml:space="preserve">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hallarda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 xml:space="preserve">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ərizə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 xml:space="preserve">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qeydiyyata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 xml:space="preserve">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alınmır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>:</w:t>
            </w:r>
          </w:p>
          <w:p w:rsidR="006709D4" w:rsidRPr="00D47027" w:rsidRDefault="006709D4" w:rsidP="005A02B6">
            <w:pPr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sz w:val="22"/>
                <w:lang w:val="az-Cyrl-AZ"/>
              </w:rPr>
            </w:pP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Yuxarıda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 xml:space="preserve">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qeyd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 xml:space="preserve">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olunan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 xml:space="preserve">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rekvizətlərdən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 xml:space="preserve">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hər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 xml:space="preserve">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hansı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 xml:space="preserve">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biri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 xml:space="preserve">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doldurulmadıqda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>;</w:t>
            </w:r>
          </w:p>
          <w:p w:rsidR="006709D4" w:rsidRPr="00D47027" w:rsidRDefault="006709D4" w:rsidP="005A02B6">
            <w:pPr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sz w:val="22"/>
                <w:lang w:val="az-Cyrl-AZ"/>
              </w:rPr>
            </w:pP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lastRenderedPageBreak/>
              <w:t>Ərizəçinin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 xml:space="preserve">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yaşı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 xml:space="preserve"> 20-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dən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 xml:space="preserve">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aşağı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 xml:space="preserve">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və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 xml:space="preserve"> </w:t>
            </w:r>
            <w:r w:rsidR="005C5110" w:rsidRPr="00D47027">
              <w:rPr>
                <w:rFonts w:ascii="Arial" w:hAnsi="Arial" w:cs="Arial"/>
                <w:b/>
                <w:sz w:val="22"/>
                <w:lang w:val="az-Latn-AZ"/>
              </w:rPr>
              <w:t>2</w:t>
            </w:r>
            <w:r w:rsidR="00FF4F35" w:rsidRPr="00FF4F35">
              <w:rPr>
                <w:rFonts w:ascii="Arial" w:hAnsi="Arial" w:cs="Arial"/>
                <w:b/>
                <w:sz w:val="22"/>
                <w:lang w:val="az-Cyrl-AZ"/>
              </w:rPr>
              <w:t>5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>-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d</w:t>
            </w:r>
            <w:r w:rsidR="005C5110" w:rsidRPr="00D47027">
              <w:rPr>
                <w:rFonts w:ascii="Arial" w:hAnsi="Arial" w:cs="Arial"/>
                <w:b/>
                <w:sz w:val="22"/>
                <w:lang w:val="az-Latn-AZ"/>
              </w:rPr>
              <w:t>ə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n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 xml:space="preserve">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yuxarı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 xml:space="preserve">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olduqda</w:t>
            </w:r>
            <w:r w:rsidRPr="00D47027">
              <w:rPr>
                <w:rFonts w:ascii="Arial" w:hAnsi="Arial" w:cs="Arial"/>
                <w:b/>
                <w:sz w:val="22"/>
                <w:lang w:val="az-Cyrl-AZ"/>
              </w:rPr>
              <w:t>;</w:t>
            </w:r>
          </w:p>
          <w:p w:rsidR="006709D4" w:rsidRDefault="006709D4" w:rsidP="005A02B6">
            <w:pPr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sz w:val="22"/>
              </w:rPr>
            </w:pP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Xarici</w:t>
            </w:r>
            <w:r w:rsidRPr="00D47027">
              <w:rPr>
                <w:rFonts w:ascii="Arial" w:hAnsi="Arial" w:cs="Arial"/>
                <w:b/>
                <w:sz w:val="22"/>
              </w:rPr>
              <w:t xml:space="preserve">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ölkə</w:t>
            </w:r>
            <w:r w:rsidRPr="00D47027">
              <w:rPr>
                <w:rFonts w:ascii="Arial" w:hAnsi="Arial" w:cs="Arial"/>
                <w:b/>
                <w:sz w:val="22"/>
              </w:rPr>
              <w:t xml:space="preserve">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vətəndaşlarının</w:t>
            </w:r>
            <w:r w:rsidRPr="00D47027">
              <w:rPr>
                <w:rFonts w:ascii="Arial" w:hAnsi="Arial" w:cs="Arial"/>
                <w:b/>
                <w:sz w:val="22"/>
              </w:rPr>
              <w:t xml:space="preserve"> </w:t>
            </w: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ərizələri;</w:t>
            </w:r>
          </w:p>
          <w:p w:rsidR="004F404B" w:rsidRPr="00D47027" w:rsidRDefault="004F404B" w:rsidP="005A02B6">
            <w:pPr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  <w:lang w:val="az-Latn-AZ"/>
              </w:rPr>
              <w:t>Anket tam doldurulmadıqda;</w:t>
            </w:r>
          </w:p>
          <w:p w:rsidR="006709D4" w:rsidRPr="00D47027" w:rsidRDefault="006709D4" w:rsidP="005A02B6">
            <w:pPr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</w:rPr>
            </w:pPr>
            <w:r w:rsidRPr="00D47027">
              <w:rPr>
                <w:rFonts w:ascii="Arial" w:hAnsi="Arial" w:cs="Arial"/>
                <w:b/>
                <w:sz w:val="22"/>
                <w:lang w:val="az-Latn-AZ"/>
              </w:rPr>
              <w:t>Elan olunmuş müsabiqənin şərtlərinə uyğun gəlmədikdə.</w:t>
            </w:r>
          </w:p>
        </w:tc>
      </w:tr>
    </w:tbl>
    <w:p w:rsidR="004F404B" w:rsidRDefault="004F404B" w:rsidP="004F404B">
      <w:pPr>
        <w:ind w:firstLine="156"/>
        <w:jc w:val="both"/>
        <w:rPr>
          <w:b/>
          <w:sz w:val="22"/>
          <w:szCs w:val="22"/>
          <w:lang w:val="az-Latn-AZ"/>
        </w:rPr>
      </w:pPr>
    </w:p>
    <w:p w:rsidR="00910327" w:rsidRPr="00910327" w:rsidRDefault="00910327" w:rsidP="004F404B">
      <w:pPr>
        <w:ind w:firstLine="156"/>
        <w:jc w:val="both"/>
        <w:rPr>
          <w:b/>
          <w:sz w:val="26"/>
          <w:szCs w:val="26"/>
          <w:lang w:val="az-Latn-AZ"/>
        </w:rPr>
      </w:pPr>
      <w:r w:rsidRPr="00B56260">
        <w:rPr>
          <w:b/>
          <w:sz w:val="26"/>
          <w:szCs w:val="26"/>
          <w:lang w:val="az-Latn-AZ"/>
        </w:rPr>
        <w:t>*</w:t>
      </w:r>
      <w:r w:rsidRPr="00910327">
        <w:rPr>
          <w:b/>
          <w:sz w:val="26"/>
          <w:szCs w:val="26"/>
          <w:lang w:val="az-Latn-AZ"/>
        </w:rPr>
        <w:t>Qeyd: 2-ci səhifədə yerləşdirilmiş elektron anket blankının tam doldurulması vacibdir.</w:t>
      </w:r>
    </w:p>
    <w:p w:rsidR="00910327" w:rsidRPr="00B56260" w:rsidRDefault="00910327" w:rsidP="004F404B">
      <w:pPr>
        <w:ind w:firstLine="156"/>
        <w:jc w:val="both"/>
        <w:rPr>
          <w:b/>
          <w:sz w:val="22"/>
          <w:szCs w:val="22"/>
          <w:lang w:val="az-Latn-AZ"/>
        </w:rPr>
      </w:pPr>
    </w:p>
    <w:p w:rsidR="00910327" w:rsidRPr="00B56260" w:rsidRDefault="00910327" w:rsidP="004F404B">
      <w:pPr>
        <w:ind w:firstLine="156"/>
        <w:jc w:val="both"/>
        <w:rPr>
          <w:b/>
          <w:sz w:val="22"/>
          <w:szCs w:val="22"/>
          <w:lang w:val="az-Latn-AZ"/>
        </w:rPr>
      </w:pPr>
    </w:p>
    <w:p w:rsidR="00910327" w:rsidRPr="00B56260" w:rsidRDefault="00910327" w:rsidP="004F404B">
      <w:pPr>
        <w:ind w:firstLine="156"/>
        <w:jc w:val="both"/>
        <w:rPr>
          <w:b/>
          <w:sz w:val="22"/>
          <w:szCs w:val="22"/>
          <w:lang w:val="az-Latn-AZ"/>
        </w:rPr>
      </w:pPr>
    </w:p>
    <w:p w:rsidR="004F404B" w:rsidRPr="00B9675B" w:rsidRDefault="004F404B" w:rsidP="004F404B">
      <w:pPr>
        <w:ind w:firstLine="156"/>
        <w:jc w:val="both"/>
        <w:rPr>
          <w:b/>
          <w:sz w:val="22"/>
          <w:szCs w:val="22"/>
        </w:rPr>
      </w:pPr>
      <w:r w:rsidRPr="00B9675B">
        <w:rPr>
          <w:b/>
          <w:sz w:val="22"/>
          <w:szCs w:val="22"/>
          <w:lang w:val="az-Latn-AZ"/>
        </w:rPr>
        <w:t>Yaxın</w:t>
      </w:r>
      <w:r w:rsidRPr="00B9675B">
        <w:rPr>
          <w:b/>
          <w:sz w:val="22"/>
          <w:szCs w:val="22"/>
        </w:rPr>
        <w:t xml:space="preserve"> </w:t>
      </w:r>
      <w:r w:rsidRPr="00B9675B">
        <w:rPr>
          <w:b/>
          <w:sz w:val="22"/>
          <w:szCs w:val="22"/>
          <w:lang w:val="az-Latn-AZ"/>
        </w:rPr>
        <w:t>qohumlar</w:t>
      </w:r>
      <w:r w:rsidRPr="00B9675B">
        <w:rPr>
          <w:b/>
          <w:sz w:val="22"/>
          <w:szCs w:val="22"/>
        </w:rPr>
        <w:t xml:space="preserve"> </w:t>
      </w:r>
      <w:r w:rsidRPr="00B9675B">
        <w:rPr>
          <w:b/>
          <w:sz w:val="22"/>
          <w:szCs w:val="22"/>
          <w:lang w:val="az-Latn-AZ"/>
        </w:rPr>
        <w:t>haqqında</w:t>
      </w:r>
      <w:r w:rsidRPr="00B9675B">
        <w:rPr>
          <w:b/>
          <w:sz w:val="22"/>
          <w:szCs w:val="22"/>
        </w:rPr>
        <w:t xml:space="preserve"> </w:t>
      </w:r>
      <w:r w:rsidRPr="00B9675B">
        <w:rPr>
          <w:b/>
          <w:sz w:val="22"/>
          <w:szCs w:val="22"/>
          <w:lang w:val="az-Latn-AZ"/>
        </w:rPr>
        <w:t>məlumat</w:t>
      </w:r>
      <w:r w:rsidRPr="00B9675B">
        <w:rPr>
          <w:b/>
          <w:sz w:val="22"/>
          <w:szCs w:val="22"/>
        </w:rPr>
        <w:t>*</w:t>
      </w:r>
    </w:p>
    <w:p w:rsidR="004F404B" w:rsidRPr="009167F6" w:rsidRDefault="004F404B" w:rsidP="004F404B">
      <w:pPr>
        <w:ind w:firstLine="720"/>
        <w:jc w:val="both"/>
        <w:rPr>
          <w:b/>
          <w:sz w:val="6"/>
          <w:szCs w:val="18"/>
        </w:rPr>
      </w:pPr>
    </w:p>
    <w:tbl>
      <w:tblPr>
        <w:tblW w:w="10782" w:type="dxa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3120"/>
        <w:gridCol w:w="1638"/>
        <w:gridCol w:w="1872"/>
        <w:gridCol w:w="2904"/>
      </w:tblGrid>
      <w:tr w:rsidR="004F404B" w:rsidRPr="009167F6" w:rsidTr="00D00631">
        <w:trPr>
          <w:trHeight w:val="434"/>
        </w:trPr>
        <w:tc>
          <w:tcPr>
            <w:tcW w:w="1248" w:type="dxa"/>
            <w:vAlign w:val="center"/>
          </w:tcPr>
          <w:p w:rsidR="004F404B" w:rsidRPr="009167F6" w:rsidRDefault="004F404B" w:rsidP="00D00631">
            <w:pPr>
              <w:jc w:val="center"/>
              <w:rPr>
                <w:b/>
                <w:sz w:val="18"/>
                <w:szCs w:val="18"/>
              </w:rPr>
            </w:pPr>
            <w:r w:rsidRPr="009167F6">
              <w:rPr>
                <w:b/>
                <w:sz w:val="18"/>
                <w:szCs w:val="18"/>
                <w:lang w:val="az-Latn-AZ"/>
              </w:rPr>
              <w:t>Qohumluq</w:t>
            </w:r>
            <w:r w:rsidRPr="009167F6">
              <w:rPr>
                <w:b/>
                <w:sz w:val="18"/>
                <w:szCs w:val="18"/>
              </w:rPr>
              <w:t xml:space="preserve"> </w:t>
            </w:r>
            <w:r w:rsidRPr="009167F6">
              <w:rPr>
                <w:b/>
                <w:sz w:val="18"/>
                <w:szCs w:val="18"/>
                <w:lang w:val="az-Latn-AZ"/>
              </w:rPr>
              <w:t>dərə</w:t>
            </w:r>
            <w:r>
              <w:rPr>
                <w:b/>
                <w:sz w:val="18"/>
                <w:szCs w:val="18"/>
                <w:lang w:val="az-Latn-AZ"/>
              </w:rPr>
              <w:t>c</w:t>
            </w:r>
            <w:r w:rsidRPr="009167F6">
              <w:rPr>
                <w:b/>
                <w:sz w:val="18"/>
                <w:szCs w:val="18"/>
                <w:lang w:val="az-Latn-AZ"/>
              </w:rPr>
              <w:t>əsi</w:t>
            </w:r>
          </w:p>
        </w:tc>
        <w:tc>
          <w:tcPr>
            <w:tcW w:w="3120" w:type="dxa"/>
            <w:vAlign w:val="center"/>
          </w:tcPr>
          <w:p w:rsidR="004F404B" w:rsidRPr="009167F6" w:rsidRDefault="004F404B" w:rsidP="00D00631">
            <w:pPr>
              <w:jc w:val="center"/>
              <w:rPr>
                <w:b/>
                <w:sz w:val="18"/>
                <w:szCs w:val="18"/>
              </w:rPr>
            </w:pPr>
            <w:r w:rsidRPr="009167F6">
              <w:rPr>
                <w:b/>
                <w:sz w:val="18"/>
                <w:szCs w:val="18"/>
                <w:lang w:val="az-Latn-AZ"/>
              </w:rPr>
              <w:t>Soyadı</w:t>
            </w:r>
            <w:r w:rsidRPr="009167F6">
              <w:rPr>
                <w:b/>
                <w:sz w:val="18"/>
                <w:szCs w:val="18"/>
              </w:rPr>
              <w:t xml:space="preserve">, </w:t>
            </w:r>
            <w:r w:rsidRPr="009167F6">
              <w:rPr>
                <w:b/>
                <w:sz w:val="18"/>
                <w:szCs w:val="18"/>
                <w:lang w:val="az-Latn-AZ"/>
              </w:rPr>
              <w:t>adı</w:t>
            </w:r>
            <w:r w:rsidRPr="009167F6">
              <w:rPr>
                <w:b/>
                <w:sz w:val="18"/>
                <w:szCs w:val="18"/>
              </w:rPr>
              <w:t xml:space="preserve">, </w:t>
            </w:r>
            <w:r w:rsidRPr="009167F6">
              <w:rPr>
                <w:b/>
                <w:sz w:val="18"/>
                <w:szCs w:val="18"/>
                <w:lang w:val="az-Latn-AZ"/>
              </w:rPr>
              <w:t>atasının</w:t>
            </w:r>
            <w:r w:rsidRPr="009167F6">
              <w:rPr>
                <w:b/>
                <w:sz w:val="18"/>
                <w:szCs w:val="18"/>
              </w:rPr>
              <w:t xml:space="preserve"> </w:t>
            </w:r>
            <w:r w:rsidRPr="009167F6">
              <w:rPr>
                <w:b/>
                <w:sz w:val="18"/>
                <w:szCs w:val="18"/>
                <w:lang w:val="az-Latn-AZ"/>
              </w:rPr>
              <w:t>adı</w:t>
            </w:r>
          </w:p>
        </w:tc>
        <w:tc>
          <w:tcPr>
            <w:tcW w:w="1638" w:type="dxa"/>
            <w:vAlign w:val="center"/>
          </w:tcPr>
          <w:p w:rsidR="004F404B" w:rsidRPr="009167F6" w:rsidRDefault="004F404B" w:rsidP="00D00631">
            <w:pPr>
              <w:jc w:val="center"/>
              <w:rPr>
                <w:b/>
                <w:sz w:val="18"/>
                <w:szCs w:val="18"/>
              </w:rPr>
            </w:pPr>
            <w:r w:rsidRPr="009167F6">
              <w:rPr>
                <w:b/>
                <w:sz w:val="18"/>
                <w:szCs w:val="18"/>
                <w:lang w:val="az-Latn-AZ"/>
              </w:rPr>
              <w:t>Doğulduğu</w:t>
            </w:r>
            <w:r w:rsidRPr="009167F6">
              <w:rPr>
                <w:b/>
                <w:sz w:val="18"/>
                <w:szCs w:val="18"/>
              </w:rPr>
              <w:t xml:space="preserve"> </w:t>
            </w:r>
            <w:r w:rsidRPr="009167F6">
              <w:rPr>
                <w:b/>
                <w:sz w:val="18"/>
                <w:szCs w:val="18"/>
                <w:lang w:val="az-Latn-AZ"/>
              </w:rPr>
              <w:t>gün</w:t>
            </w:r>
            <w:r w:rsidRPr="009167F6">
              <w:rPr>
                <w:b/>
                <w:sz w:val="18"/>
                <w:szCs w:val="18"/>
              </w:rPr>
              <w:t xml:space="preserve">, </w:t>
            </w:r>
            <w:r w:rsidRPr="009167F6">
              <w:rPr>
                <w:b/>
                <w:sz w:val="18"/>
                <w:szCs w:val="18"/>
                <w:lang w:val="az-Latn-AZ"/>
              </w:rPr>
              <w:t>ay</w:t>
            </w:r>
            <w:r w:rsidRPr="009167F6">
              <w:rPr>
                <w:b/>
                <w:sz w:val="18"/>
                <w:szCs w:val="18"/>
              </w:rPr>
              <w:t xml:space="preserve">, </w:t>
            </w:r>
            <w:r w:rsidRPr="009167F6">
              <w:rPr>
                <w:b/>
                <w:sz w:val="18"/>
                <w:szCs w:val="18"/>
                <w:lang w:val="az-Latn-AZ"/>
              </w:rPr>
              <w:t>il</w:t>
            </w:r>
            <w:r w:rsidRPr="009167F6">
              <w:rPr>
                <w:b/>
                <w:sz w:val="18"/>
                <w:szCs w:val="18"/>
              </w:rPr>
              <w:t xml:space="preserve"> </w:t>
            </w:r>
            <w:r w:rsidRPr="009167F6">
              <w:rPr>
                <w:b/>
                <w:sz w:val="18"/>
                <w:szCs w:val="18"/>
                <w:lang w:val="az-Latn-AZ"/>
              </w:rPr>
              <w:t>və</w:t>
            </w:r>
            <w:r w:rsidRPr="009167F6">
              <w:rPr>
                <w:b/>
                <w:sz w:val="18"/>
                <w:szCs w:val="18"/>
              </w:rPr>
              <w:t xml:space="preserve"> </w:t>
            </w:r>
            <w:r w:rsidRPr="009167F6">
              <w:rPr>
                <w:b/>
                <w:sz w:val="18"/>
                <w:szCs w:val="18"/>
                <w:lang w:val="az-Latn-AZ"/>
              </w:rPr>
              <w:t>yer</w:t>
            </w:r>
          </w:p>
        </w:tc>
        <w:tc>
          <w:tcPr>
            <w:tcW w:w="1872" w:type="dxa"/>
            <w:vAlign w:val="center"/>
          </w:tcPr>
          <w:p w:rsidR="004F404B" w:rsidRPr="009167F6" w:rsidRDefault="004F404B" w:rsidP="00D00631">
            <w:pPr>
              <w:jc w:val="center"/>
              <w:rPr>
                <w:b/>
                <w:sz w:val="18"/>
                <w:szCs w:val="18"/>
              </w:rPr>
            </w:pPr>
            <w:r w:rsidRPr="009167F6">
              <w:rPr>
                <w:b/>
                <w:sz w:val="18"/>
                <w:szCs w:val="18"/>
                <w:lang w:val="az-Latn-AZ"/>
              </w:rPr>
              <w:t>İş</w:t>
            </w:r>
            <w:r w:rsidRPr="009167F6">
              <w:rPr>
                <w:b/>
                <w:sz w:val="18"/>
                <w:szCs w:val="18"/>
              </w:rPr>
              <w:t xml:space="preserve"> </w:t>
            </w:r>
            <w:r w:rsidRPr="009167F6">
              <w:rPr>
                <w:b/>
                <w:sz w:val="18"/>
                <w:szCs w:val="18"/>
                <w:lang w:val="az-Latn-AZ"/>
              </w:rPr>
              <w:t>yeri</w:t>
            </w:r>
            <w:r w:rsidRPr="009167F6">
              <w:rPr>
                <w:b/>
                <w:sz w:val="18"/>
                <w:szCs w:val="18"/>
              </w:rPr>
              <w:t xml:space="preserve">, </w:t>
            </w:r>
            <w:r w:rsidRPr="009167F6">
              <w:rPr>
                <w:b/>
                <w:sz w:val="18"/>
                <w:szCs w:val="18"/>
                <w:lang w:val="az-Latn-AZ"/>
              </w:rPr>
              <w:t>vəzifəsi</w:t>
            </w:r>
          </w:p>
        </w:tc>
        <w:tc>
          <w:tcPr>
            <w:tcW w:w="2904" w:type="dxa"/>
            <w:vAlign w:val="center"/>
          </w:tcPr>
          <w:p w:rsidR="004F404B" w:rsidRPr="009167F6" w:rsidRDefault="004F404B" w:rsidP="00D00631">
            <w:pPr>
              <w:jc w:val="center"/>
              <w:rPr>
                <w:b/>
                <w:sz w:val="18"/>
                <w:szCs w:val="18"/>
              </w:rPr>
            </w:pPr>
            <w:r w:rsidRPr="009167F6">
              <w:rPr>
                <w:b/>
                <w:sz w:val="18"/>
                <w:szCs w:val="18"/>
                <w:lang w:val="az-Latn-AZ"/>
              </w:rPr>
              <w:t>Qeydiyyatda</w:t>
            </w:r>
            <w:r w:rsidRPr="009167F6">
              <w:rPr>
                <w:b/>
                <w:sz w:val="18"/>
                <w:szCs w:val="18"/>
              </w:rPr>
              <w:t xml:space="preserve"> </w:t>
            </w:r>
            <w:r w:rsidRPr="009167F6">
              <w:rPr>
                <w:b/>
                <w:sz w:val="18"/>
                <w:szCs w:val="18"/>
                <w:lang w:val="az-Latn-AZ"/>
              </w:rPr>
              <w:t>olduğu</w:t>
            </w:r>
            <w:r w:rsidRPr="009167F6">
              <w:rPr>
                <w:b/>
                <w:sz w:val="18"/>
                <w:szCs w:val="18"/>
              </w:rPr>
              <w:t xml:space="preserve"> /</w:t>
            </w:r>
            <w:r w:rsidRPr="009167F6">
              <w:rPr>
                <w:b/>
                <w:sz w:val="18"/>
                <w:szCs w:val="18"/>
                <w:lang w:val="az-Latn-AZ"/>
              </w:rPr>
              <w:t>faktiki</w:t>
            </w:r>
            <w:r w:rsidRPr="009167F6">
              <w:rPr>
                <w:b/>
                <w:sz w:val="18"/>
                <w:szCs w:val="18"/>
              </w:rPr>
              <w:t xml:space="preserve"> </w:t>
            </w:r>
            <w:r w:rsidRPr="009167F6">
              <w:rPr>
                <w:b/>
                <w:sz w:val="18"/>
                <w:szCs w:val="18"/>
                <w:lang w:val="az-Latn-AZ"/>
              </w:rPr>
              <w:t>yaşadığı</w:t>
            </w:r>
            <w:r w:rsidRPr="009167F6">
              <w:rPr>
                <w:b/>
                <w:sz w:val="18"/>
                <w:szCs w:val="18"/>
              </w:rPr>
              <w:t xml:space="preserve">/ </w:t>
            </w:r>
            <w:r w:rsidRPr="009167F6">
              <w:rPr>
                <w:b/>
                <w:sz w:val="18"/>
                <w:szCs w:val="18"/>
                <w:lang w:val="az-Latn-AZ"/>
              </w:rPr>
              <w:t>ünvan</w:t>
            </w:r>
          </w:p>
        </w:tc>
      </w:tr>
      <w:tr w:rsidR="004F404B" w:rsidRPr="009167F6" w:rsidTr="00D00631">
        <w:trPr>
          <w:trHeight w:val="157"/>
        </w:trPr>
        <w:tc>
          <w:tcPr>
            <w:tcW w:w="1248" w:type="dxa"/>
            <w:vAlign w:val="center"/>
          </w:tcPr>
          <w:p w:rsidR="004F404B" w:rsidRPr="009167F6" w:rsidRDefault="004F404B" w:rsidP="00D00631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9167F6">
              <w:rPr>
                <w:sz w:val="18"/>
                <w:szCs w:val="18"/>
              </w:rPr>
              <w:t>1</w:t>
            </w:r>
          </w:p>
        </w:tc>
        <w:tc>
          <w:tcPr>
            <w:tcW w:w="3120" w:type="dxa"/>
            <w:vAlign w:val="center"/>
          </w:tcPr>
          <w:p w:rsidR="004F404B" w:rsidRPr="009167F6" w:rsidRDefault="004F404B" w:rsidP="00D00631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9167F6">
              <w:rPr>
                <w:sz w:val="18"/>
                <w:szCs w:val="18"/>
              </w:rPr>
              <w:t>2</w:t>
            </w:r>
          </w:p>
        </w:tc>
        <w:tc>
          <w:tcPr>
            <w:tcW w:w="1638" w:type="dxa"/>
            <w:vAlign w:val="center"/>
          </w:tcPr>
          <w:p w:rsidR="004F404B" w:rsidRPr="009167F6" w:rsidRDefault="004F404B" w:rsidP="00D00631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9167F6">
              <w:rPr>
                <w:sz w:val="18"/>
                <w:szCs w:val="18"/>
              </w:rPr>
              <w:t>3</w:t>
            </w:r>
          </w:p>
        </w:tc>
        <w:tc>
          <w:tcPr>
            <w:tcW w:w="1872" w:type="dxa"/>
            <w:vAlign w:val="center"/>
          </w:tcPr>
          <w:p w:rsidR="004F404B" w:rsidRPr="009167F6" w:rsidRDefault="004F404B" w:rsidP="00D00631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9167F6">
              <w:rPr>
                <w:sz w:val="18"/>
                <w:szCs w:val="18"/>
              </w:rPr>
              <w:t>4</w:t>
            </w:r>
          </w:p>
        </w:tc>
        <w:tc>
          <w:tcPr>
            <w:tcW w:w="2904" w:type="dxa"/>
            <w:vAlign w:val="center"/>
          </w:tcPr>
          <w:p w:rsidR="004F404B" w:rsidRPr="009167F6" w:rsidRDefault="004F404B" w:rsidP="00D00631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9167F6">
              <w:rPr>
                <w:sz w:val="18"/>
                <w:szCs w:val="18"/>
              </w:rPr>
              <w:t>5</w:t>
            </w:r>
          </w:p>
        </w:tc>
      </w:tr>
      <w:tr w:rsidR="004F404B" w:rsidRPr="005B0E8D" w:rsidTr="00D00631">
        <w:tc>
          <w:tcPr>
            <w:tcW w:w="1248" w:type="dxa"/>
          </w:tcPr>
          <w:p w:rsidR="004F404B" w:rsidRPr="00585C6F" w:rsidRDefault="00585C6F" w:rsidP="00D00631">
            <w:pPr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Ata</w:t>
            </w:r>
          </w:p>
          <w:p w:rsidR="004F404B" w:rsidRPr="009167F6" w:rsidRDefault="004F404B" w:rsidP="00D00631">
            <w:pPr>
              <w:jc w:val="both"/>
              <w:rPr>
                <w:b/>
                <w:sz w:val="24"/>
              </w:rPr>
            </w:pPr>
          </w:p>
        </w:tc>
        <w:tc>
          <w:tcPr>
            <w:tcW w:w="3120" w:type="dxa"/>
          </w:tcPr>
          <w:p w:rsidR="004F404B" w:rsidRPr="00585C6F" w:rsidRDefault="00585C6F" w:rsidP="00D00631">
            <w:pPr>
              <w:jc w:val="both"/>
              <w:rPr>
                <w:b/>
                <w:sz w:val="24"/>
                <w:lang w:val="az-Latn-AZ"/>
              </w:rPr>
            </w:pPr>
            <w:r>
              <w:rPr>
                <w:b/>
                <w:sz w:val="24"/>
                <w:lang w:val="en-US"/>
              </w:rPr>
              <w:t>M</w:t>
            </w:r>
            <w:proofErr w:type="spellStart"/>
            <w:r>
              <w:rPr>
                <w:b/>
                <w:sz w:val="24"/>
                <w:lang w:val="az-Latn-AZ"/>
              </w:rPr>
              <w:t>əmmədəliyev</w:t>
            </w:r>
            <w:proofErr w:type="spellEnd"/>
            <w:r>
              <w:rPr>
                <w:b/>
                <w:sz w:val="24"/>
                <w:lang w:val="az-Latn-AZ"/>
              </w:rPr>
              <w:t xml:space="preserve"> Rövşən Mərdan</w:t>
            </w:r>
          </w:p>
        </w:tc>
        <w:tc>
          <w:tcPr>
            <w:tcW w:w="1638" w:type="dxa"/>
          </w:tcPr>
          <w:p w:rsidR="004F404B" w:rsidRPr="00340631" w:rsidRDefault="00340631" w:rsidP="00D00631">
            <w:pPr>
              <w:jc w:val="both"/>
              <w:rPr>
                <w:b/>
                <w:sz w:val="24"/>
                <w:lang w:val="az-Latn-AZ"/>
              </w:rPr>
            </w:pPr>
            <w:r>
              <w:rPr>
                <w:b/>
                <w:sz w:val="24"/>
                <w:lang w:val="az-Latn-AZ"/>
              </w:rPr>
              <w:t>15.06.1976</w:t>
            </w:r>
          </w:p>
        </w:tc>
        <w:tc>
          <w:tcPr>
            <w:tcW w:w="1872" w:type="dxa"/>
          </w:tcPr>
          <w:p w:rsidR="004F404B" w:rsidRPr="00340631" w:rsidRDefault="00340631" w:rsidP="00D00631">
            <w:pPr>
              <w:jc w:val="both"/>
              <w:rPr>
                <w:b/>
                <w:sz w:val="24"/>
                <w:lang w:val="az-Latn-AZ"/>
              </w:rPr>
            </w:pPr>
            <w:r>
              <w:rPr>
                <w:b/>
                <w:sz w:val="24"/>
                <w:lang w:val="az-Latn-AZ"/>
              </w:rPr>
              <w:t>İşləmir</w:t>
            </w:r>
          </w:p>
        </w:tc>
        <w:tc>
          <w:tcPr>
            <w:tcW w:w="2904" w:type="dxa"/>
          </w:tcPr>
          <w:p w:rsidR="004F404B" w:rsidRPr="00340631" w:rsidRDefault="00340631" w:rsidP="00D00631">
            <w:pPr>
              <w:jc w:val="both"/>
              <w:rPr>
                <w:b/>
                <w:sz w:val="24"/>
                <w:lang w:val="az-Latn-AZ"/>
              </w:rPr>
            </w:pPr>
            <w:r>
              <w:rPr>
                <w:b/>
                <w:sz w:val="24"/>
                <w:lang w:val="az-Latn-AZ"/>
              </w:rPr>
              <w:t>Abşeron rayonu Masazır qəsəbəsi Həzi Aslanov 114</w:t>
            </w:r>
          </w:p>
        </w:tc>
      </w:tr>
      <w:tr w:rsidR="004F404B" w:rsidRPr="00BA7415" w:rsidTr="00D00631">
        <w:tc>
          <w:tcPr>
            <w:tcW w:w="1248" w:type="dxa"/>
          </w:tcPr>
          <w:p w:rsidR="004F404B" w:rsidRPr="00BA7415" w:rsidRDefault="00BA7415" w:rsidP="00D00631">
            <w:pPr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Ana</w:t>
            </w:r>
          </w:p>
          <w:p w:rsidR="004F404B" w:rsidRPr="009167F6" w:rsidRDefault="004F404B" w:rsidP="00D00631">
            <w:pPr>
              <w:jc w:val="both"/>
              <w:rPr>
                <w:b/>
                <w:sz w:val="24"/>
              </w:rPr>
            </w:pPr>
          </w:p>
        </w:tc>
        <w:tc>
          <w:tcPr>
            <w:tcW w:w="3120" w:type="dxa"/>
          </w:tcPr>
          <w:p w:rsidR="004F404B" w:rsidRPr="00BA7415" w:rsidRDefault="00BA7415" w:rsidP="00D00631">
            <w:pPr>
              <w:jc w:val="both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Ziyadova</w:t>
            </w:r>
            <w:proofErr w:type="spellEnd"/>
            <w:r>
              <w:rPr>
                <w:b/>
                <w:sz w:val="24"/>
                <w:lang w:val="en-US"/>
              </w:rPr>
              <w:t xml:space="preserve"> Leyla </w:t>
            </w:r>
            <w:proofErr w:type="spellStart"/>
            <w:r>
              <w:rPr>
                <w:b/>
                <w:sz w:val="24"/>
                <w:lang w:val="en-US"/>
              </w:rPr>
              <w:t>Mehman</w:t>
            </w:r>
            <w:proofErr w:type="spellEnd"/>
          </w:p>
        </w:tc>
        <w:tc>
          <w:tcPr>
            <w:tcW w:w="1638" w:type="dxa"/>
          </w:tcPr>
          <w:p w:rsidR="004F404B" w:rsidRPr="00BA7415" w:rsidRDefault="00BA7415" w:rsidP="00D00631">
            <w:pPr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03.04.1980</w:t>
            </w:r>
          </w:p>
        </w:tc>
        <w:tc>
          <w:tcPr>
            <w:tcW w:w="1872" w:type="dxa"/>
          </w:tcPr>
          <w:p w:rsidR="004F404B" w:rsidRDefault="00BA7415" w:rsidP="00D00631">
            <w:pPr>
              <w:jc w:val="both"/>
              <w:rPr>
                <w:b/>
                <w:sz w:val="24"/>
                <w:lang w:val="az-Latn-AZ"/>
              </w:rPr>
            </w:pPr>
            <w:r>
              <w:rPr>
                <w:b/>
                <w:sz w:val="24"/>
                <w:lang w:val="az-Latn-AZ"/>
              </w:rPr>
              <w:t>Müdafiə Nazirliyi.</w:t>
            </w:r>
          </w:p>
          <w:p w:rsidR="00BA7415" w:rsidRDefault="00BA7415" w:rsidP="00D00631">
            <w:pPr>
              <w:jc w:val="both"/>
              <w:rPr>
                <w:b/>
                <w:sz w:val="24"/>
                <w:lang w:val="az-Latn-AZ"/>
              </w:rPr>
            </w:pPr>
            <w:r>
              <w:rPr>
                <w:b/>
                <w:sz w:val="24"/>
                <w:lang w:val="az-Latn-AZ"/>
              </w:rPr>
              <w:t>Mərkəzi Ərzaq Anbarı.</w:t>
            </w:r>
          </w:p>
          <w:p w:rsidR="00BA7415" w:rsidRPr="00BA7415" w:rsidRDefault="00BA7415" w:rsidP="00D00631">
            <w:pPr>
              <w:jc w:val="both"/>
              <w:rPr>
                <w:b/>
                <w:sz w:val="24"/>
                <w:lang w:val="az-Latn-AZ"/>
              </w:rPr>
            </w:pPr>
            <w:r>
              <w:rPr>
                <w:b/>
                <w:sz w:val="24"/>
                <w:lang w:val="az-Latn-AZ"/>
              </w:rPr>
              <w:t>Operator.</w:t>
            </w:r>
          </w:p>
        </w:tc>
        <w:tc>
          <w:tcPr>
            <w:tcW w:w="2904" w:type="dxa"/>
          </w:tcPr>
          <w:p w:rsidR="004F404B" w:rsidRDefault="00BA7415" w:rsidP="00D00631">
            <w:pPr>
              <w:jc w:val="both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Yeni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Yasamal</w:t>
            </w:r>
            <w:proofErr w:type="spellEnd"/>
            <w:r>
              <w:rPr>
                <w:b/>
                <w:sz w:val="24"/>
                <w:lang w:val="en-US"/>
              </w:rPr>
              <w:t xml:space="preserve"> 1 </w:t>
            </w:r>
            <w:proofErr w:type="spellStart"/>
            <w:r>
              <w:rPr>
                <w:b/>
                <w:sz w:val="24"/>
                <w:lang w:val="en-US"/>
              </w:rPr>
              <w:t>bina</w:t>
            </w:r>
            <w:proofErr w:type="spellEnd"/>
            <w:r>
              <w:rPr>
                <w:b/>
                <w:sz w:val="24"/>
                <w:lang w:val="en-US"/>
              </w:rPr>
              <w:t xml:space="preserve"> 8</w:t>
            </w:r>
          </w:p>
          <w:p w:rsidR="00BA7415" w:rsidRPr="00BA7415" w:rsidRDefault="00BA7415" w:rsidP="00D00631">
            <w:pPr>
              <w:jc w:val="both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mənzil</w:t>
            </w:r>
            <w:proofErr w:type="spellEnd"/>
            <w:r>
              <w:rPr>
                <w:b/>
                <w:sz w:val="24"/>
                <w:lang w:val="en-US"/>
              </w:rPr>
              <w:t xml:space="preserve"> 204</w:t>
            </w: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Qardaşım</w:t>
            </w:r>
            <w:proofErr w:type="spellEnd"/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Məmmədəliyev</w:t>
            </w:r>
            <w:proofErr w:type="spellEnd"/>
            <w:r>
              <w:rPr>
                <w:b/>
                <w:sz w:val="24"/>
                <w:lang w:val="en-US"/>
              </w:rPr>
              <w:t xml:space="preserve"> Rafael </w:t>
            </w:r>
            <w:proofErr w:type="spellStart"/>
            <w:r>
              <w:rPr>
                <w:b/>
                <w:sz w:val="24"/>
                <w:lang w:val="en-US"/>
              </w:rPr>
              <w:t>Rövşən</w:t>
            </w:r>
            <w:proofErr w:type="spellEnd"/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10.01.1999</w:t>
            </w: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İşləmir</w:t>
            </w:r>
            <w:proofErr w:type="spellEnd"/>
          </w:p>
        </w:tc>
        <w:tc>
          <w:tcPr>
            <w:tcW w:w="2904" w:type="dxa"/>
          </w:tcPr>
          <w:p w:rsid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Yeni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Yasamal</w:t>
            </w:r>
            <w:proofErr w:type="spellEnd"/>
            <w:r>
              <w:rPr>
                <w:b/>
                <w:sz w:val="24"/>
                <w:lang w:val="en-US"/>
              </w:rPr>
              <w:t xml:space="preserve"> 1 </w:t>
            </w:r>
            <w:proofErr w:type="spellStart"/>
            <w:r>
              <w:rPr>
                <w:b/>
                <w:sz w:val="24"/>
                <w:lang w:val="en-US"/>
              </w:rPr>
              <w:t>bina</w:t>
            </w:r>
            <w:proofErr w:type="spellEnd"/>
            <w:r>
              <w:rPr>
                <w:b/>
                <w:sz w:val="24"/>
                <w:lang w:val="en-US"/>
              </w:rPr>
              <w:t xml:space="preserve"> 8</w:t>
            </w: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mənzil</w:t>
            </w:r>
            <w:proofErr w:type="spellEnd"/>
            <w:r>
              <w:rPr>
                <w:b/>
                <w:sz w:val="24"/>
                <w:lang w:val="en-US"/>
              </w:rPr>
              <w:t xml:space="preserve"> 204</w:t>
            </w: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904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904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904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904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904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904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904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904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904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904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904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904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904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904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904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904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904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904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</w:tr>
      <w:tr w:rsidR="00BA7415" w:rsidRPr="00BA7415" w:rsidTr="00D00631">
        <w:tc>
          <w:tcPr>
            <w:tcW w:w="124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3120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38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872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2904" w:type="dxa"/>
          </w:tcPr>
          <w:p w:rsidR="00BA7415" w:rsidRPr="00BA7415" w:rsidRDefault="00BA7415" w:rsidP="00BA7415">
            <w:pPr>
              <w:jc w:val="both"/>
              <w:rPr>
                <w:b/>
                <w:sz w:val="24"/>
                <w:lang w:val="en-US"/>
              </w:rPr>
            </w:pPr>
          </w:p>
        </w:tc>
      </w:tr>
    </w:tbl>
    <w:p w:rsidR="004F404B" w:rsidRDefault="004F404B" w:rsidP="004F404B">
      <w:pPr>
        <w:jc w:val="both"/>
        <w:rPr>
          <w:b/>
          <w:sz w:val="18"/>
          <w:szCs w:val="18"/>
          <w:lang w:val="az-Latn-AZ"/>
        </w:rPr>
      </w:pPr>
    </w:p>
    <w:p w:rsidR="004F404B" w:rsidRPr="00B9675B" w:rsidRDefault="004F404B" w:rsidP="004F404B">
      <w:pPr>
        <w:jc w:val="both"/>
        <w:rPr>
          <w:b/>
          <w:sz w:val="18"/>
          <w:szCs w:val="18"/>
          <w:lang w:val="az-Latn-AZ"/>
        </w:rPr>
      </w:pPr>
      <w:r w:rsidRPr="00B9675B">
        <w:rPr>
          <w:b/>
          <w:sz w:val="18"/>
          <w:szCs w:val="18"/>
          <w:lang w:val="az-Latn-AZ"/>
        </w:rPr>
        <w:t>*</w:t>
      </w:r>
      <w:r w:rsidRPr="009167F6">
        <w:rPr>
          <w:b/>
          <w:sz w:val="18"/>
          <w:szCs w:val="18"/>
          <w:lang w:val="az-Latn-AZ"/>
        </w:rPr>
        <w:t>Qanunla</w:t>
      </w:r>
      <w:r w:rsidRPr="00B9675B">
        <w:rPr>
          <w:b/>
          <w:sz w:val="18"/>
          <w:szCs w:val="18"/>
          <w:lang w:val="az-Latn-AZ"/>
        </w:rPr>
        <w:t xml:space="preserve"> </w:t>
      </w:r>
      <w:r w:rsidRPr="009167F6">
        <w:rPr>
          <w:b/>
          <w:sz w:val="18"/>
          <w:szCs w:val="18"/>
          <w:lang w:val="az-Latn-AZ"/>
        </w:rPr>
        <w:t>müəyyən</w:t>
      </w:r>
      <w:r w:rsidRPr="00B9675B">
        <w:rPr>
          <w:b/>
          <w:sz w:val="18"/>
          <w:szCs w:val="18"/>
          <w:lang w:val="az-Latn-AZ"/>
        </w:rPr>
        <w:t xml:space="preserve"> </w:t>
      </w:r>
      <w:r w:rsidRPr="009167F6">
        <w:rPr>
          <w:b/>
          <w:sz w:val="18"/>
          <w:szCs w:val="18"/>
          <w:lang w:val="az-Latn-AZ"/>
        </w:rPr>
        <w:t>edilmiş</w:t>
      </w:r>
      <w:r w:rsidRPr="00B9675B">
        <w:rPr>
          <w:b/>
          <w:sz w:val="18"/>
          <w:szCs w:val="18"/>
          <w:lang w:val="az-Latn-AZ"/>
        </w:rPr>
        <w:t xml:space="preserve"> </w:t>
      </w:r>
      <w:r w:rsidRPr="009167F6">
        <w:rPr>
          <w:b/>
          <w:sz w:val="18"/>
          <w:szCs w:val="18"/>
          <w:lang w:val="az-Latn-AZ"/>
        </w:rPr>
        <w:t>qaydada</w:t>
      </w:r>
      <w:r w:rsidRPr="00B9675B">
        <w:rPr>
          <w:b/>
          <w:sz w:val="18"/>
          <w:szCs w:val="18"/>
          <w:lang w:val="az-Latn-AZ"/>
        </w:rPr>
        <w:t xml:space="preserve"> </w:t>
      </w:r>
      <w:r w:rsidRPr="009167F6">
        <w:rPr>
          <w:b/>
          <w:sz w:val="18"/>
          <w:szCs w:val="18"/>
          <w:lang w:val="az-Latn-AZ"/>
        </w:rPr>
        <w:t>dəyişidirilmiş</w:t>
      </w:r>
      <w:r w:rsidRPr="00B9675B">
        <w:rPr>
          <w:b/>
          <w:sz w:val="18"/>
          <w:szCs w:val="18"/>
          <w:lang w:val="az-Latn-AZ"/>
        </w:rPr>
        <w:t xml:space="preserve"> </w:t>
      </w:r>
      <w:r w:rsidRPr="009167F6">
        <w:rPr>
          <w:b/>
          <w:sz w:val="18"/>
          <w:szCs w:val="18"/>
          <w:lang w:val="az-Latn-AZ"/>
        </w:rPr>
        <w:t>soyadlar</w:t>
      </w:r>
      <w:r w:rsidRPr="00B9675B">
        <w:rPr>
          <w:b/>
          <w:sz w:val="18"/>
          <w:szCs w:val="18"/>
          <w:lang w:val="az-Latn-AZ"/>
        </w:rPr>
        <w:t xml:space="preserve">, </w:t>
      </w:r>
      <w:r w:rsidRPr="009167F6">
        <w:rPr>
          <w:b/>
          <w:sz w:val="18"/>
          <w:szCs w:val="18"/>
          <w:lang w:val="az-Latn-AZ"/>
        </w:rPr>
        <w:t>adlar</w:t>
      </w:r>
      <w:r w:rsidRPr="00B9675B">
        <w:rPr>
          <w:b/>
          <w:sz w:val="18"/>
          <w:szCs w:val="18"/>
          <w:lang w:val="az-Latn-AZ"/>
        </w:rPr>
        <w:t xml:space="preserve"> </w:t>
      </w:r>
      <w:r w:rsidRPr="009167F6">
        <w:rPr>
          <w:b/>
          <w:sz w:val="18"/>
          <w:szCs w:val="18"/>
          <w:lang w:val="az-Latn-AZ"/>
        </w:rPr>
        <w:t>və</w:t>
      </w:r>
      <w:r w:rsidRPr="00B9675B">
        <w:rPr>
          <w:b/>
          <w:sz w:val="18"/>
          <w:szCs w:val="18"/>
          <w:lang w:val="az-Latn-AZ"/>
        </w:rPr>
        <w:t xml:space="preserve"> </w:t>
      </w:r>
      <w:r w:rsidRPr="009167F6">
        <w:rPr>
          <w:b/>
          <w:sz w:val="18"/>
          <w:szCs w:val="18"/>
          <w:lang w:val="az-Latn-AZ"/>
        </w:rPr>
        <w:t>atalarının</w:t>
      </w:r>
      <w:r w:rsidRPr="00B9675B">
        <w:rPr>
          <w:b/>
          <w:sz w:val="18"/>
          <w:szCs w:val="18"/>
          <w:lang w:val="az-Latn-AZ"/>
        </w:rPr>
        <w:t xml:space="preserve"> </w:t>
      </w:r>
      <w:r w:rsidRPr="009167F6">
        <w:rPr>
          <w:b/>
          <w:sz w:val="18"/>
          <w:szCs w:val="18"/>
          <w:lang w:val="az-Latn-AZ"/>
        </w:rPr>
        <w:t>adları</w:t>
      </w:r>
      <w:r w:rsidRPr="00B9675B">
        <w:rPr>
          <w:b/>
          <w:sz w:val="18"/>
          <w:szCs w:val="18"/>
          <w:lang w:val="az-Latn-AZ"/>
        </w:rPr>
        <w:t xml:space="preserve"> </w:t>
      </w:r>
      <w:r w:rsidRPr="009167F6">
        <w:rPr>
          <w:b/>
          <w:sz w:val="18"/>
          <w:szCs w:val="18"/>
          <w:lang w:val="az-Latn-AZ"/>
        </w:rPr>
        <w:t>haqqında</w:t>
      </w:r>
      <w:r w:rsidRPr="00B9675B">
        <w:rPr>
          <w:b/>
          <w:sz w:val="18"/>
          <w:szCs w:val="18"/>
          <w:lang w:val="az-Latn-AZ"/>
        </w:rPr>
        <w:t xml:space="preserve"> </w:t>
      </w:r>
      <w:r w:rsidRPr="009167F6">
        <w:rPr>
          <w:b/>
          <w:sz w:val="18"/>
          <w:szCs w:val="18"/>
          <w:lang w:val="az-Latn-AZ"/>
        </w:rPr>
        <w:t>məlumatlar</w:t>
      </w:r>
      <w:r w:rsidRPr="00B9675B">
        <w:rPr>
          <w:b/>
          <w:sz w:val="18"/>
          <w:szCs w:val="18"/>
          <w:lang w:val="az-Latn-AZ"/>
        </w:rPr>
        <w:t xml:space="preserve"> </w:t>
      </w:r>
      <w:r w:rsidRPr="009167F6">
        <w:rPr>
          <w:b/>
          <w:sz w:val="18"/>
          <w:szCs w:val="18"/>
          <w:lang w:val="az-Latn-AZ"/>
        </w:rPr>
        <w:t>da</w:t>
      </w:r>
      <w:r w:rsidRPr="00B9675B">
        <w:rPr>
          <w:b/>
          <w:sz w:val="18"/>
          <w:szCs w:val="18"/>
          <w:lang w:val="az-Latn-AZ"/>
        </w:rPr>
        <w:t xml:space="preserve"> </w:t>
      </w:r>
      <w:r w:rsidRPr="009167F6">
        <w:rPr>
          <w:b/>
          <w:sz w:val="18"/>
          <w:szCs w:val="18"/>
          <w:lang w:val="az-Latn-AZ"/>
        </w:rPr>
        <w:t>göstərilir</w:t>
      </w:r>
      <w:r w:rsidRPr="00B9675B">
        <w:rPr>
          <w:b/>
          <w:sz w:val="18"/>
          <w:szCs w:val="18"/>
          <w:lang w:val="az-Latn-AZ"/>
        </w:rPr>
        <w:t>.</w:t>
      </w:r>
    </w:p>
    <w:p w:rsidR="004F404B" w:rsidRPr="00B9675B" w:rsidRDefault="004F404B" w:rsidP="004F404B">
      <w:pPr>
        <w:jc w:val="both"/>
        <w:rPr>
          <w:b/>
          <w:sz w:val="10"/>
          <w:szCs w:val="18"/>
          <w:lang w:val="az-Latn-AZ"/>
        </w:rPr>
      </w:pPr>
    </w:p>
    <w:p w:rsidR="004F404B" w:rsidRPr="004F404B" w:rsidRDefault="004F404B" w:rsidP="004F404B">
      <w:pPr>
        <w:jc w:val="both"/>
        <w:rPr>
          <w:sz w:val="18"/>
          <w:szCs w:val="18"/>
          <w:lang w:val="az-Latn-AZ"/>
        </w:rPr>
      </w:pPr>
      <w:r w:rsidRPr="009167F6">
        <w:rPr>
          <w:b/>
          <w:sz w:val="18"/>
          <w:szCs w:val="18"/>
          <w:lang w:val="az-Latn-AZ"/>
        </w:rPr>
        <w:t>Yaxın</w:t>
      </w:r>
      <w:r w:rsidRPr="004F404B">
        <w:rPr>
          <w:b/>
          <w:sz w:val="18"/>
          <w:szCs w:val="18"/>
          <w:lang w:val="az-Latn-AZ"/>
        </w:rPr>
        <w:t xml:space="preserve"> </w:t>
      </w:r>
      <w:r w:rsidRPr="009167F6">
        <w:rPr>
          <w:b/>
          <w:sz w:val="18"/>
          <w:szCs w:val="18"/>
          <w:lang w:val="az-Latn-AZ"/>
        </w:rPr>
        <w:t>qohumlar</w:t>
      </w:r>
      <w:r w:rsidRPr="004F404B">
        <w:rPr>
          <w:b/>
          <w:sz w:val="18"/>
          <w:szCs w:val="18"/>
          <w:lang w:val="az-Latn-AZ"/>
        </w:rPr>
        <w:t xml:space="preserve">: </w:t>
      </w:r>
      <w:r w:rsidRPr="009167F6">
        <w:rPr>
          <w:sz w:val="18"/>
          <w:szCs w:val="18"/>
          <w:lang w:val="az-Latn-AZ"/>
        </w:rPr>
        <w:t>Ata</w:t>
      </w:r>
      <w:r w:rsidRPr="004F404B">
        <w:rPr>
          <w:sz w:val="18"/>
          <w:szCs w:val="18"/>
          <w:lang w:val="az-Latn-AZ"/>
        </w:rPr>
        <w:t xml:space="preserve">, </w:t>
      </w:r>
      <w:r w:rsidRPr="009167F6">
        <w:rPr>
          <w:sz w:val="18"/>
          <w:szCs w:val="18"/>
          <w:lang w:val="az-Latn-AZ"/>
        </w:rPr>
        <w:t>ana</w:t>
      </w:r>
      <w:r w:rsidRPr="004F404B">
        <w:rPr>
          <w:sz w:val="18"/>
          <w:szCs w:val="18"/>
          <w:lang w:val="az-Latn-AZ"/>
        </w:rPr>
        <w:t xml:space="preserve">, </w:t>
      </w:r>
      <w:r w:rsidRPr="009167F6">
        <w:rPr>
          <w:sz w:val="18"/>
          <w:szCs w:val="18"/>
          <w:lang w:val="az-Latn-AZ"/>
        </w:rPr>
        <w:t>qardaş</w:t>
      </w:r>
      <w:r w:rsidRPr="004F404B">
        <w:rPr>
          <w:sz w:val="18"/>
          <w:szCs w:val="18"/>
          <w:lang w:val="az-Latn-AZ"/>
        </w:rPr>
        <w:t xml:space="preserve">, </w:t>
      </w:r>
      <w:r w:rsidRPr="009167F6">
        <w:rPr>
          <w:sz w:val="18"/>
          <w:szCs w:val="18"/>
          <w:lang w:val="az-Latn-AZ"/>
        </w:rPr>
        <w:t>ba</w:t>
      </w:r>
      <w:r>
        <w:rPr>
          <w:sz w:val="18"/>
          <w:szCs w:val="18"/>
          <w:lang w:val="az-Latn-AZ"/>
        </w:rPr>
        <w:t>c</w:t>
      </w:r>
      <w:r w:rsidRPr="009167F6">
        <w:rPr>
          <w:sz w:val="18"/>
          <w:szCs w:val="18"/>
          <w:lang w:val="az-Latn-AZ"/>
        </w:rPr>
        <w:t>ı</w:t>
      </w:r>
      <w:r w:rsidRPr="004F404B">
        <w:rPr>
          <w:sz w:val="18"/>
          <w:szCs w:val="18"/>
          <w:lang w:val="az-Latn-AZ"/>
        </w:rPr>
        <w:t xml:space="preserve">, </w:t>
      </w:r>
      <w:r w:rsidRPr="009167F6">
        <w:rPr>
          <w:sz w:val="18"/>
          <w:szCs w:val="18"/>
          <w:lang w:val="az-Latn-AZ"/>
        </w:rPr>
        <w:t>ər</w:t>
      </w:r>
      <w:r w:rsidRPr="004F404B">
        <w:rPr>
          <w:sz w:val="18"/>
          <w:szCs w:val="18"/>
          <w:lang w:val="az-Latn-AZ"/>
        </w:rPr>
        <w:t xml:space="preserve">, </w:t>
      </w:r>
      <w:r w:rsidRPr="009167F6">
        <w:rPr>
          <w:sz w:val="18"/>
          <w:szCs w:val="18"/>
          <w:lang w:val="az-Latn-AZ"/>
        </w:rPr>
        <w:t>uşaqlar</w:t>
      </w:r>
      <w:r w:rsidRPr="004F404B">
        <w:rPr>
          <w:sz w:val="18"/>
          <w:szCs w:val="18"/>
          <w:lang w:val="az-Latn-AZ"/>
        </w:rPr>
        <w:t xml:space="preserve">, </w:t>
      </w:r>
      <w:r w:rsidRPr="009167F6">
        <w:rPr>
          <w:sz w:val="18"/>
          <w:szCs w:val="18"/>
          <w:lang w:val="az-Latn-AZ"/>
        </w:rPr>
        <w:t>ərin</w:t>
      </w:r>
      <w:r w:rsidRPr="004F404B">
        <w:rPr>
          <w:sz w:val="18"/>
          <w:szCs w:val="18"/>
          <w:lang w:val="az-Latn-AZ"/>
        </w:rPr>
        <w:t xml:space="preserve"> </w:t>
      </w:r>
      <w:r w:rsidRPr="009167F6">
        <w:rPr>
          <w:sz w:val="18"/>
          <w:szCs w:val="18"/>
          <w:lang w:val="az-Latn-AZ"/>
        </w:rPr>
        <w:t>atası</w:t>
      </w:r>
      <w:r w:rsidRPr="004F404B">
        <w:rPr>
          <w:sz w:val="18"/>
          <w:szCs w:val="18"/>
          <w:lang w:val="az-Latn-AZ"/>
        </w:rPr>
        <w:t xml:space="preserve">, </w:t>
      </w:r>
      <w:r w:rsidRPr="009167F6">
        <w:rPr>
          <w:sz w:val="18"/>
          <w:szCs w:val="18"/>
          <w:lang w:val="az-Latn-AZ"/>
        </w:rPr>
        <w:t>anası</w:t>
      </w:r>
      <w:r w:rsidRPr="004F404B">
        <w:rPr>
          <w:sz w:val="18"/>
          <w:szCs w:val="18"/>
          <w:lang w:val="az-Latn-AZ"/>
        </w:rPr>
        <w:t xml:space="preserve">, </w:t>
      </w:r>
      <w:r w:rsidRPr="009167F6">
        <w:rPr>
          <w:sz w:val="18"/>
          <w:szCs w:val="18"/>
          <w:lang w:val="az-Latn-AZ"/>
        </w:rPr>
        <w:t>qardaş</w:t>
      </w:r>
      <w:r w:rsidRPr="004F404B">
        <w:rPr>
          <w:sz w:val="18"/>
          <w:szCs w:val="18"/>
          <w:lang w:val="az-Latn-AZ"/>
        </w:rPr>
        <w:t xml:space="preserve"> </w:t>
      </w:r>
      <w:r w:rsidRPr="009167F6">
        <w:rPr>
          <w:sz w:val="18"/>
          <w:szCs w:val="18"/>
          <w:lang w:val="az-Latn-AZ"/>
        </w:rPr>
        <w:t>və</w:t>
      </w:r>
      <w:r w:rsidRPr="004F404B">
        <w:rPr>
          <w:sz w:val="18"/>
          <w:szCs w:val="18"/>
          <w:lang w:val="az-Latn-AZ"/>
        </w:rPr>
        <w:t xml:space="preserve"> </w:t>
      </w:r>
      <w:r w:rsidRPr="009167F6">
        <w:rPr>
          <w:sz w:val="18"/>
          <w:szCs w:val="18"/>
          <w:lang w:val="az-Latn-AZ"/>
        </w:rPr>
        <w:t>ba</w:t>
      </w:r>
      <w:r>
        <w:rPr>
          <w:sz w:val="18"/>
          <w:szCs w:val="18"/>
          <w:lang w:val="az-Latn-AZ"/>
        </w:rPr>
        <w:t>c</w:t>
      </w:r>
      <w:r w:rsidRPr="009167F6">
        <w:rPr>
          <w:sz w:val="18"/>
          <w:szCs w:val="18"/>
          <w:lang w:val="az-Latn-AZ"/>
        </w:rPr>
        <w:t>ıları</w:t>
      </w:r>
      <w:r w:rsidRPr="004F404B">
        <w:rPr>
          <w:sz w:val="18"/>
          <w:szCs w:val="18"/>
          <w:lang w:val="az-Latn-AZ"/>
        </w:rPr>
        <w:t xml:space="preserve">.   </w:t>
      </w:r>
    </w:p>
    <w:p w:rsidR="004F404B" w:rsidRPr="004F404B" w:rsidRDefault="004F404B" w:rsidP="004F404B">
      <w:pPr>
        <w:jc w:val="both"/>
        <w:rPr>
          <w:b/>
          <w:sz w:val="12"/>
          <w:szCs w:val="18"/>
          <w:lang w:val="az-Latn-AZ"/>
        </w:rPr>
      </w:pPr>
    </w:p>
    <w:p w:rsidR="004F404B" w:rsidRPr="004F404B" w:rsidRDefault="004F404B" w:rsidP="004F404B">
      <w:pPr>
        <w:jc w:val="both"/>
        <w:rPr>
          <w:sz w:val="18"/>
          <w:szCs w:val="18"/>
          <w:lang w:val="az-Latn-AZ"/>
        </w:rPr>
      </w:pPr>
      <w:r w:rsidRPr="009167F6">
        <w:rPr>
          <w:b/>
          <w:sz w:val="18"/>
          <w:szCs w:val="18"/>
          <w:lang w:val="az-Latn-AZ"/>
        </w:rPr>
        <w:t>Qeyd</w:t>
      </w:r>
      <w:r w:rsidRPr="004F404B">
        <w:rPr>
          <w:b/>
          <w:sz w:val="18"/>
          <w:szCs w:val="18"/>
          <w:lang w:val="az-Latn-AZ"/>
        </w:rPr>
        <w:t xml:space="preserve">: </w:t>
      </w:r>
      <w:r w:rsidRPr="009167F6">
        <w:rPr>
          <w:sz w:val="18"/>
          <w:szCs w:val="18"/>
          <w:lang w:val="az-Latn-AZ"/>
        </w:rPr>
        <w:t>Anketdə</w:t>
      </w:r>
      <w:r w:rsidRPr="004F404B">
        <w:rPr>
          <w:sz w:val="18"/>
          <w:szCs w:val="18"/>
          <w:lang w:val="az-Latn-AZ"/>
        </w:rPr>
        <w:t xml:space="preserve"> </w:t>
      </w:r>
      <w:r w:rsidRPr="009167F6">
        <w:rPr>
          <w:sz w:val="18"/>
          <w:szCs w:val="18"/>
          <w:lang w:val="az-Latn-AZ"/>
        </w:rPr>
        <w:t>təhrif</w:t>
      </w:r>
      <w:r w:rsidRPr="004F404B">
        <w:rPr>
          <w:sz w:val="18"/>
          <w:szCs w:val="18"/>
          <w:lang w:val="az-Latn-AZ"/>
        </w:rPr>
        <w:t xml:space="preserve"> </w:t>
      </w:r>
      <w:r w:rsidRPr="009167F6">
        <w:rPr>
          <w:sz w:val="18"/>
          <w:szCs w:val="18"/>
          <w:lang w:val="az-Latn-AZ"/>
        </w:rPr>
        <w:t>olunmuş</w:t>
      </w:r>
      <w:r w:rsidRPr="004F404B">
        <w:rPr>
          <w:sz w:val="18"/>
          <w:szCs w:val="18"/>
          <w:lang w:val="az-Latn-AZ"/>
        </w:rPr>
        <w:t xml:space="preserve"> </w:t>
      </w:r>
      <w:r w:rsidRPr="009167F6">
        <w:rPr>
          <w:sz w:val="18"/>
          <w:szCs w:val="18"/>
          <w:lang w:val="az-Latn-AZ"/>
        </w:rPr>
        <w:t>məlumatların</w:t>
      </w:r>
      <w:r w:rsidRPr="004F404B">
        <w:rPr>
          <w:sz w:val="18"/>
          <w:szCs w:val="18"/>
          <w:lang w:val="az-Latn-AZ"/>
        </w:rPr>
        <w:t xml:space="preserve"> </w:t>
      </w:r>
      <w:r w:rsidRPr="009167F6">
        <w:rPr>
          <w:sz w:val="18"/>
          <w:szCs w:val="18"/>
          <w:lang w:val="az-Latn-AZ"/>
        </w:rPr>
        <w:t>göstərilməsi</w:t>
      </w:r>
      <w:r w:rsidRPr="004F404B">
        <w:rPr>
          <w:sz w:val="18"/>
          <w:szCs w:val="18"/>
          <w:lang w:val="az-Latn-AZ"/>
        </w:rPr>
        <w:t xml:space="preserve"> </w:t>
      </w:r>
      <w:r w:rsidRPr="009167F6">
        <w:rPr>
          <w:sz w:val="18"/>
          <w:szCs w:val="18"/>
          <w:lang w:val="az-Latn-AZ"/>
        </w:rPr>
        <w:t>xidmətə</w:t>
      </w:r>
      <w:r w:rsidRPr="004F404B">
        <w:rPr>
          <w:sz w:val="18"/>
          <w:szCs w:val="18"/>
          <w:lang w:val="az-Latn-AZ"/>
        </w:rPr>
        <w:t xml:space="preserve"> </w:t>
      </w:r>
      <w:r w:rsidRPr="009167F6">
        <w:rPr>
          <w:sz w:val="18"/>
          <w:szCs w:val="18"/>
          <w:lang w:val="az-Latn-AZ"/>
        </w:rPr>
        <w:t>qəbulun</w:t>
      </w:r>
      <w:r w:rsidRPr="004F404B">
        <w:rPr>
          <w:sz w:val="18"/>
          <w:szCs w:val="18"/>
          <w:lang w:val="az-Latn-AZ"/>
        </w:rPr>
        <w:t xml:space="preserve"> </w:t>
      </w:r>
      <w:r w:rsidRPr="009167F6">
        <w:rPr>
          <w:sz w:val="18"/>
          <w:szCs w:val="18"/>
          <w:lang w:val="az-Latn-AZ"/>
        </w:rPr>
        <w:t>rədd</w:t>
      </w:r>
      <w:r w:rsidRPr="004F404B">
        <w:rPr>
          <w:sz w:val="18"/>
          <w:szCs w:val="18"/>
          <w:lang w:val="az-Latn-AZ"/>
        </w:rPr>
        <w:t xml:space="preserve"> </w:t>
      </w:r>
      <w:r w:rsidRPr="009167F6">
        <w:rPr>
          <w:sz w:val="18"/>
          <w:szCs w:val="18"/>
          <w:lang w:val="az-Latn-AZ"/>
        </w:rPr>
        <w:t>edilməsi</w:t>
      </w:r>
      <w:r w:rsidRPr="004F404B">
        <w:rPr>
          <w:sz w:val="18"/>
          <w:szCs w:val="18"/>
          <w:lang w:val="az-Latn-AZ"/>
        </w:rPr>
        <w:t xml:space="preserve"> </w:t>
      </w:r>
      <w:r w:rsidRPr="009167F6">
        <w:rPr>
          <w:sz w:val="18"/>
          <w:szCs w:val="18"/>
          <w:lang w:val="az-Latn-AZ"/>
        </w:rPr>
        <w:t>üçün</w:t>
      </w:r>
      <w:r w:rsidRPr="004F404B">
        <w:rPr>
          <w:sz w:val="18"/>
          <w:szCs w:val="18"/>
          <w:lang w:val="az-Latn-AZ"/>
        </w:rPr>
        <w:t xml:space="preserve"> </w:t>
      </w:r>
      <w:r w:rsidRPr="009167F6">
        <w:rPr>
          <w:sz w:val="18"/>
          <w:szCs w:val="18"/>
          <w:lang w:val="az-Latn-AZ"/>
        </w:rPr>
        <w:t>əsasdır</w:t>
      </w:r>
      <w:r w:rsidRPr="004F404B">
        <w:rPr>
          <w:sz w:val="18"/>
          <w:szCs w:val="18"/>
          <w:lang w:val="az-Latn-AZ"/>
        </w:rPr>
        <w:t>.</w:t>
      </w:r>
    </w:p>
    <w:p w:rsidR="004F404B" w:rsidRPr="004F404B" w:rsidRDefault="004F404B" w:rsidP="004F404B">
      <w:pPr>
        <w:jc w:val="both"/>
        <w:rPr>
          <w:b/>
          <w:sz w:val="24"/>
          <w:szCs w:val="24"/>
          <w:lang w:val="az-Latn-AZ"/>
        </w:rPr>
      </w:pPr>
    </w:p>
    <w:p w:rsidR="004F404B" w:rsidRPr="004F404B" w:rsidRDefault="004F404B" w:rsidP="004F404B">
      <w:pPr>
        <w:jc w:val="both"/>
        <w:rPr>
          <w:b/>
          <w:sz w:val="24"/>
          <w:szCs w:val="24"/>
          <w:lang w:val="az-Latn-AZ"/>
        </w:rPr>
      </w:pPr>
    </w:p>
    <w:p w:rsidR="00223457" w:rsidRPr="00D47027" w:rsidRDefault="00223457" w:rsidP="009024D3">
      <w:pPr>
        <w:jc w:val="center"/>
        <w:rPr>
          <w:rFonts w:ascii="Arial" w:hAnsi="Arial" w:cs="Arial"/>
          <w:lang w:val="az-Latn-AZ"/>
        </w:rPr>
      </w:pPr>
    </w:p>
    <w:sectPr w:rsidR="00223457" w:rsidRPr="00D47027" w:rsidSect="00843791">
      <w:pgSz w:w="11907" w:h="16840" w:code="9"/>
      <w:pgMar w:top="426" w:right="567" w:bottom="56" w:left="709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2 Times AzLat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AzL Arial">
    <w:altName w:val="Arial"/>
    <w:charset w:val="CC"/>
    <w:family w:val="swiss"/>
    <w:pitch w:val="variable"/>
    <w:sig w:usb0="00000201" w:usb1="00000000" w:usb2="00000000" w:usb3="00000000" w:csb0="00000004" w:csb1="00000000"/>
  </w:font>
  <w:font w:name="AzC Times">
    <w:altName w:val="Arial"/>
    <w:charset w:val="CC"/>
    <w:family w:val="roman"/>
    <w:pitch w:val="variable"/>
    <w:sig w:usb0="00000201" w:usb1="00000000" w:usb2="00000000" w:usb3="00000000" w:csb0="00000004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54C9"/>
    <w:multiLevelType w:val="hybridMultilevel"/>
    <w:tmpl w:val="D750C3F8"/>
    <w:lvl w:ilvl="0" w:tplc="108A04C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73D78"/>
    <w:multiLevelType w:val="hybridMultilevel"/>
    <w:tmpl w:val="47B2FF78"/>
    <w:lvl w:ilvl="0" w:tplc="BEE27C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3537CB"/>
    <w:multiLevelType w:val="hybridMultilevel"/>
    <w:tmpl w:val="6486E7FC"/>
    <w:lvl w:ilvl="0" w:tplc="BEE27C1E">
      <w:start w:val="1"/>
      <w:numFmt w:val="bullet"/>
      <w:lvlText w:val="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15EBF"/>
    <w:multiLevelType w:val="hybridMultilevel"/>
    <w:tmpl w:val="2BCEFCB2"/>
    <w:lvl w:ilvl="0" w:tplc="E5BAB06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 w15:restartNumberingAfterBreak="0">
    <w:nsid w:val="11A943A1"/>
    <w:multiLevelType w:val="singleLevel"/>
    <w:tmpl w:val="6994CBE4"/>
    <w:lvl w:ilvl="0">
      <w:start w:val="1"/>
      <w:numFmt w:val="bullet"/>
      <w:lvlText w:val="-"/>
      <w:lvlJc w:val="left"/>
      <w:pPr>
        <w:tabs>
          <w:tab w:val="num" w:pos="1062"/>
        </w:tabs>
        <w:ind w:left="1062" w:hanging="360"/>
      </w:pPr>
      <w:rPr>
        <w:rFonts w:ascii="Times New Roman" w:hAnsi="Times New Roman" w:hint="default"/>
        <w:b/>
      </w:rPr>
    </w:lvl>
  </w:abstractNum>
  <w:abstractNum w:abstractNumId="5" w15:restartNumberingAfterBreak="0">
    <w:nsid w:val="1D422F7E"/>
    <w:multiLevelType w:val="multilevel"/>
    <w:tmpl w:val="5FA8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5631A3"/>
    <w:multiLevelType w:val="multilevel"/>
    <w:tmpl w:val="F368A3B4"/>
    <w:lvl w:ilvl="0">
      <w:start w:val="1"/>
      <w:numFmt w:val="bullet"/>
      <w:lvlText w:val=""/>
      <w:lvlJc w:val="left"/>
      <w:pPr>
        <w:tabs>
          <w:tab w:val="num" w:pos="936"/>
        </w:tabs>
        <w:ind w:left="0" w:firstLine="6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A661B"/>
    <w:multiLevelType w:val="multilevel"/>
    <w:tmpl w:val="4C7A777A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B60D7"/>
    <w:multiLevelType w:val="multilevel"/>
    <w:tmpl w:val="7918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393A5F"/>
    <w:multiLevelType w:val="singleLevel"/>
    <w:tmpl w:val="063EB4EE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97"/>
      </w:pPr>
    </w:lvl>
  </w:abstractNum>
  <w:abstractNum w:abstractNumId="10" w15:restartNumberingAfterBreak="0">
    <w:nsid w:val="5A49700A"/>
    <w:multiLevelType w:val="hybridMultilevel"/>
    <w:tmpl w:val="F368A3B4"/>
    <w:lvl w:ilvl="0" w:tplc="D9703240">
      <w:start w:val="1"/>
      <w:numFmt w:val="bullet"/>
      <w:lvlText w:val=""/>
      <w:lvlJc w:val="left"/>
      <w:pPr>
        <w:tabs>
          <w:tab w:val="num" w:pos="936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65178"/>
    <w:multiLevelType w:val="hybridMultilevel"/>
    <w:tmpl w:val="4C7A777A"/>
    <w:lvl w:ilvl="0" w:tplc="9D82FAFC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87B06"/>
    <w:multiLevelType w:val="hybridMultilevel"/>
    <w:tmpl w:val="E788FE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83175C"/>
    <w:multiLevelType w:val="hybridMultilevel"/>
    <w:tmpl w:val="C99A96AC"/>
    <w:lvl w:ilvl="0" w:tplc="C102F1D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4"/>
  </w:num>
  <w:num w:numId="5">
    <w:abstractNumId w:val="10"/>
  </w:num>
  <w:num w:numId="6">
    <w:abstractNumId w:val="6"/>
  </w:num>
  <w:num w:numId="7">
    <w:abstractNumId w:val="11"/>
  </w:num>
  <w:num w:numId="8">
    <w:abstractNumId w:val="7"/>
  </w:num>
  <w:num w:numId="9">
    <w:abstractNumId w:val="13"/>
  </w:num>
  <w:num w:numId="10">
    <w:abstractNumId w:val="2"/>
  </w:num>
  <w:num w:numId="11">
    <w:abstractNumId w:val="5"/>
  </w:num>
  <w:num w:numId="12">
    <w:abstractNumId w:val="8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EA"/>
    <w:rsid w:val="00000EE7"/>
    <w:rsid w:val="00001A65"/>
    <w:rsid w:val="000409E9"/>
    <w:rsid w:val="000414AC"/>
    <w:rsid w:val="00044813"/>
    <w:rsid w:val="00070A2F"/>
    <w:rsid w:val="00074051"/>
    <w:rsid w:val="000815FB"/>
    <w:rsid w:val="0008314E"/>
    <w:rsid w:val="00086B8A"/>
    <w:rsid w:val="00091729"/>
    <w:rsid w:val="00091D1F"/>
    <w:rsid w:val="000950A5"/>
    <w:rsid w:val="000A2C7A"/>
    <w:rsid w:val="000A72EB"/>
    <w:rsid w:val="000B13FB"/>
    <w:rsid w:val="000B4ABB"/>
    <w:rsid w:val="000C5D77"/>
    <w:rsid w:val="000D284D"/>
    <w:rsid w:val="000D56B7"/>
    <w:rsid w:val="000D666F"/>
    <w:rsid w:val="000E0C95"/>
    <w:rsid w:val="000E17BB"/>
    <w:rsid w:val="000E75EF"/>
    <w:rsid w:val="000F17F3"/>
    <w:rsid w:val="001028E4"/>
    <w:rsid w:val="00102BB6"/>
    <w:rsid w:val="00103422"/>
    <w:rsid w:val="0010461C"/>
    <w:rsid w:val="00117F41"/>
    <w:rsid w:val="00132345"/>
    <w:rsid w:val="00142280"/>
    <w:rsid w:val="00164706"/>
    <w:rsid w:val="001664CD"/>
    <w:rsid w:val="001A5FA6"/>
    <w:rsid w:val="001B095E"/>
    <w:rsid w:val="001B5ABF"/>
    <w:rsid w:val="001C0437"/>
    <w:rsid w:val="001C091D"/>
    <w:rsid w:val="001C324C"/>
    <w:rsid w:val="001C77C2"/>
    <w:rsid w:val="001D2E7A"/>
    <w:rsid w:val="001D3F23"/>
    <w:rsid w:val="001D6F60"/>
    <w:rsid w:val="001E23DA"/>
    <w:rsid w:val="001E3FAE"/>
    <w:rsid w:val="001E59A8"/>
    <w:rsid w:val="001F05B6"/>
    <w:rsid w:val="00216A0A"/>
    <w:rsid w:val="00220878"/>
    <w:rsid w:val="00221663"/>
    <w:rsid w:val="00223457"/>
    <w:rsid w:val="00231668"/>
    <w:rsid w:val="00236095"/>
    <w:rsid w:val="00236592"/>
    <w:rsid w:val="002379F2"/>
    <w:rsid w:val="00245690"/>
    <w:rsid w:val="00250BA4"/>
    <w:rsid w:val="0025364F"/>
    <w:rsid w:val="00255F8E"/>
    <w:rsid w:val="00257761"/>
    <w:rsid w:val="00264FB4"/>
    <w:rsid w:val="00265A97"/>
    <w:rsid w:val="002809A3"/>
    <w:rsid w:val="00286051"/>
    <w:rsid w:val="00296D0D"/>
    <w:rsid w:val="002A1269"/>
    <w:rsid w:val="002A2E3C"/>
    <w:rsid w:val="002B28A6"/>
    <w:rsid w:val="002C0583"/>
    <w:rsid w:val="002D4D53"/>
    <w:rsid w:val="002F2525"/>
    <w:rsid w:val="003001CD"/>
    <w:rsid w:val="00313334"/>
    <w:rsid w:val="00316756"/>
    <w:rsid w:val="00327B95"/>
    <w:rsid w:val="00331F78"/>
    <w:rsid w:val="003378BA"/>
    <w:rsid w:val="00340631"/>
    <w:rsid w:val="00355F2F"/>
    <w:rsid w:val="00355F3C"/>
    <w:rsid w:val="0036003D"/>
    <w:rsid w:val="00363B9B"/>
    <w:rsid w:val="003645AD"/>
    <w:rsid w:val="003831A7"/>
    <w:rsid w:val="003868F1"/>
    <w:rsid w:val="00391E57"/>
    <w:rsid w:val="003A4AAB"/>
    <w:rsid w:val="003C0797"/>
    <w:rsid w:val="003C2AFC"/>
    <w:rsid w:val="003C327D"/>
    <w:rsid w:val="003C3897"/>
    <w:rsid w:val="003D012B"/>
    <w:rsid w:val="003D1B3F"/>
    <w:rsid w:val="003D28BD"/>
    <w:rsid w:val="003D35BE"/>
    <w:rsid w:val="003E12B5"/>
    <w:rsid w:val="003F4B3B"/>
    <w:rsid w:val="004066F7"/>
    <w:rsid w:val="004140F7"/>
    <w:rsid w:val="00420DB8"/>
    <w:rsid w:val="00421464"/>
    <w:rsid w:val="00430E9B"/>
    <w:rsid w:val="00430F83"/>
    <w:rsid w:val="00432ED8"/>
    <w:rsid w:val="00444DC5"/>
    <w:rsid w:val="00445CEA"/>
    <w:rsid w:val="00452E4D"/>
    <w:rsid w:val="0046535F"/>
    <w:rsid w:val="004656FC"/>
    <w:rsid w:val="004752A9"/>
    <w:rsid w:val="0048527C"/>
    <w:rsid w:val="00490FAD"/>
    <w:rsid w:val="0049443B"/>
    <w:rsid w:val="004956A0"/>
    <w:rsid w:val="00497E8E"/>
    <w:rsid w:val="004B523A"/>
    <w:rsid w:val="004B7CFF"/>
    <w:rsid w:val="004E0CDC"/>
    <w:rsid w:val="004E79A3"/>
    <w:rsid w:val="004F277F"/>
    <w:rsid w:val="004F3000"/>
    <w:rsid w:val="004F3103"/>
    <w:rsid w:val="004F404B"/>
    <w:rsid w:val="004F7CEE"/>
    <w:rsid w:val="00510F24"/>
    <w:rsid w:val="00512AC5"/>
    <w:rsid w:val="0051452F"/>
    <w:rsid w:val="005242C2"/>
    <w:rsid w:val="0053790D"/>
    <w:rsid w:val="00551402"/>
    <w:rsid w:val="005573A2"/>
    <w:rsid w:val="0056079A"/>
    <w:rsid w:val="00573997"/>
    <w:rsid w:val="00584C85"/>
    <w:rsid w:val="00585C6F"/>
    <w:rsid w:val="0059207E"/>
    <w:rsid w:val="00594FC0"/>
    <w:rsid w:val="0059584A"/>
    <w:rsid w:val="005A02B6"/>
    <w:rsid w:val="005A4E77"/>
    <w:rsid w:val="005B0E8D"/>
    <w:rsid w:val="005B1C16"/>
    <w:rsid w:val="005B1DB2"/>
    <w:rsid w:val="005C0B72"/>
    <w:rsid w:val="005C5110"/>
    <w:rsid w:val="005E3960"/>
    <w:rsid w:val="005F2C70"/>
    <w:rsid w:val="005F63E4"/>
    <w:rsid w:val="005F74F1"/>
    <w:rsid w:val="006217E3"/>
    <w:rsid w:val="00623155"/>
    <w:rsid w:val="00633BF8"/>
    <w:rsid w:val="00636E46"/>
    <w:rsid w:val="0064104C"/>
    <w:rsid w:val="00645454"/>
    <w:rsid w:val="00657B45"/>
    <w:rsid w:val="006674D3"/>
    <w:rsid w:val="006709D4"/>
    <w:rsid w:val="00680CC0"/>
    <w:rsid w:val="006929D3"/>
    <w:rsid w:val="00692D41"/>
    <w:rsid w:val="0069620A"/>
    <w:rsid w:val="0069685A"/>
    <w:rsid w:val="006B6940"/>
    <w:rsid w:val="006C543E"/>
    <w:rsid w:val="006C67B5"/>
    <w:rsid w:val="006E54B2"/>
    <w:rsid w:val="006E7F00"/>
    <w:rsid w:val="006F6F72"/>
    <w:rsid w:val="00705B46"/>
    <w:rsid w:val="0072098E"/>
    <w:rsid w:val="00723729"/>
    <w:rsid w:val="0074039B"/>
    <w:rsid w:val="00741D70"/>
    <w:rsid w:val="00744F66"/>
    <w:rsid w:val="007462A1"/>
    <w:rsid w:val="00750BE2"/>
    <w:rsid w:val="00752C43"/>
    <w:rsid w:val="00755AB4"/>
    <w:rsid w:val="007604D7"/>
    <w:rsid w:val="00770E7F"/>
    <w:rsid w:val="00795222"/>
    <w:rsid w:val="007A4723"/>
    <w:rsid w:val="007A7E63"/>
    <w:rsid w:val="007B2ACC"/>
    <w:rsid w:val="007B58E6"/>
    <w:rsid w:val="007B6BFD"/>
    <w:rsid w:val="007D0594"/>
    <w:rsid w:val="007D127A"/>
    <w:rsid w:val="007D4A16"/>
    <w:rsid w:val="007E41F0"/>
    <w:rsid w:val="007F00B2"/>
    <w:rsid w:val="007F78A1"/>
    <w:rsid w:val="0081671D"/>
    <w:rsid w:val="00817785"/>
    <w:rsid w:val="008177CD"/>
    <w:rsid w:val="00820931"/>
    <w:rsid w:val="00822FC5"/>
    <w:rsid w:val="0083363A"/>
    <w:rsid w:val="00834854"/>
    <w:rsid w:val="00837757"/>
    <w:rsid w:val="00837BFC"/>
    <w:rsid w:val="0084120F"/>
    <w:rsid w:val="00843791"/>
    <w:rsid w:val="00847D42"/>
    <w:rsid w:val="0085001B"/>
    <w:rsid w:val="00866187"/>
    <w:rsid w:val="00870EA3"/>
    <w:rsid w:val="00880A30"/>
    <w:rsid w:val="008942FC"/>
    <w:rsid w:val="008B102F"/>
    <w:rsid w:val="008B59A6"/>
    <w:rsid w:val="008D0F81"/>
    <w:rsid w:val="008D5BBC"/>
    <w:rsid w:val="008E0D39"/>
    <w:rsid w:val="008E41E1"/>
    <w:rsid w:val="009024D3"/>
    <w:rsid w:val="00902620"/>
    <w:rsid w:val="00910327"/>
    <w:rsid w:val="009135E3"/>
    <w:rsid w:val="00922AFE"/>
    <w:rsid w:val="009352F0"/>
    <w:rsid w:val="00956D16"/>
    <w:rsid w:val="00957207"/>
    <w:rsid w:val="00961471"/>
    <w:rsid w:val="009615C0"/>
    <w:rsid w:val="009715E1"/>
    <w:rsid w:val="0097492B"/>
    <w:rsid w:val="00980476"/>
    <w:rsid w:val="00984868"/>
    <w:rsid w:val="009A25BF"/>
    <w:rsid w:val="009A317E"/>
    <w:rsid w:val="009A37D4"/>
    <w:rsid w:val="009A6594"/>
    <w:rsid w:val="009A71E4"/>
    <w:rsid w:val="009B6729"/>
    <w:rsid w:val="009C121D"/>
    <w:rsid w:val="009D623D"/>
    <w:rsid w:val="009D7151"/>
    <w:rsid w:val="009E6FF0"/>
    <w:rsid w:val="009E7EE5"/>
    <w:rsid w:val="009F549A"/>
    <w:rsid w:val="009F59D8"/>
    <w:rsid w:val="00A0201A"/>
    <w:rsid w:val="00A04EE4"/>
    <w:rsid w:val="00A13430"/>
    <w:rsid w:val="00A30718"/>
    <w:rsid w:val="00A32C38"/>
    <w:rsid w:val="00A42942"/>
    <w:rsid w:val="00A4557F"/>
    <w:rsid w:val="00A4574E"/>
    <w:rsid w:val="00A51EFA"/>
    <w:rsid w:val="00A5264A"/>
    <w:rsid w:val="00A557F6"/>
    <w:rsid w:val="00A570C0"/>
    <w:rsid w:val="00A62163"/>
    <w:rsid w:val="00A71DA0"/>
    <w:rsid w:val="00A72572"/>
    <w:rsid w:val="00A82D9C"/>
    <w:rsid w:val="00A84A63"/>
    <w:rsid w:val="00A8703E"/>
    <w:rsid w:val="00A94CA3"/>
    <w:rsid w:val="00A9572D"/>
    <w:rsid w:val="00A97821"/>
    <w:rsid w:val="00AA1C3E"/>
    <w:rsid w:val="00AB0567"/>
    <w:rsid w:val="00AB5791"/>
    <w:rsid w:val="00AC00B1"/>
    <w:rsid w:val="00AC19AC"/>
    <w:rsid w:val="00AC54FB"/>
    <w:rsid w:val="00AD2890"/>
    <w:rsid w:val="00AF7384"/>
    <w:rsid w:val="00B00508"/>
    <w:rsid w:val="00B010A2"/>
    <w:rsid w:val="00B018AA"/>
    <w:rsid w:val="00B077B9"/>
    <w:rsid w:val="00B15689"/>
    <w:rsid w:val="00B55D4D"/>
    <w:rsid w:val="00B56260"/>
    <w:rsid w:val="00B57037"/>
    <w:rsid w:val="00B64DBC"/>
    <w:rsid w:val="00B66A28"/>
    <w:rsid w:val="00B66B8E"/>
    <w:rsid w:val="00B70025"/>
    <w:rsid w:val="00B71936"/>
    <w:rsid w:val="00B75C8E"/>
    <w:rsid w:val="00BA3827"/>
    <w:rsid w:val="00BA7415"/>
    <w:rsid w:val="00BB3EA0"/>
    <w:rsid w:val="00BB63F1"/>
    <w:rsid w:val="00BC2D30"/>
    <w:rsid w:val="00BC4C27"/>
    <w:rsid w:val="00BD2276"/>
    <w:rsid w:val="00BF1FE0"/>
    <w:rsid w:val="00BF35D2"/>
    <w:rsid w:val="00BF584B"/>
    <w:rsid w:val="00C03700"/>
    <w:rsid w:val="00C06C73"/>
    <w:rsid w:val="00C22F92"/>
    <w:rsid w:val="00C25ABC"/>
    <w:rsid w:val="00C36AC1"/>
    <w:rsid w:val="00C42202"/>
    <w:rsid w:val="00C44AF7"/>
    <w:rsid w:val="00C57A48"/>
    <w:rsid w:val="00C600F3"/>
    <w:rsid w:val="00C64CA8"/>
    <w:rsid w:val="00C717C9"/>
    <w:rsid w:val="00CB1B21"/>
    <w:rsid w:val="00CB2E48"/>
    <w:rsid w:val="00CB472F"/>
    <w:rsid w:val="00CB7A91"/>
    <w:rsid w:val="00CC087A"/>
    <w:rsid w:val="00CC14A0"/>
    <w:rsid w:val="00CD2893"/>
    <w:rsid w:val="00CD5D9A"/>
    <w:rsid w:val="00CE3A8E"/>
    <w:rsid w:val="00CF0EF2"/>
    <w:rsid w:val="00D00631"/>
    <w:rsid w:val="00D00E75"/>
    <w:rsid w:val="00D03BB2"/>
    <w:rsid w:val="00D11AC4"/>
    <w:rsid w:val="00D1303E"/>
    <w:rsid w:val="00D14EF1"/>
    <w:rsid w:val="00D21A94"/>
    <w:rsid w:val="00D26882"/>
    <w:rsid w:val="00D27AB1"/>
    <w:rsid w:val="00D37A69"/>
    <w:rsid w:val="00D47027"/>
    <w:rsid w:val="00D61B59"/>
    <w:rsid w:val="00D8061A"/>
    <w:rsid w:val="00D807EA"/>
    <w:rsid w:val="00D848A1"/>
    <w:rsid w:val="00D95967"/>
    <w:rsid w:val="00DA18DF"/>
    <w:rsid w:val="00DA1D91"/>
    <w:rsid w:val="00DA750B"/>
    <w:rsid w:val="00DB0771"/>
    <w:rsid w:val="00DB1229"/>
    <w:rsid w:val="00DB6808"/>
    <w:rsid w:val="00DD32F9"/>
    <w:rsid w:val="00DF0E85"/>
    <w:rsid w:val="00DF26E8"/>
    <w:rsid w:val="00DF33C3"/>
    <w:rsid w:val="00DF49CE"/>
    <w:rsid w:val="00E04127"/>
    <w:rsid w:val="00E15207"/>
    <w:rsid w:val="00E174A9"/>
    <w:rsid w:val="00E25EEC"/>
    <w:rsid w:val="00E27573"/>
    <w:rsid w:val="00E35151"/>
    <w:rsid w:val="00E3663D"/>
    <w:rsid w:val="00E40646"/>
    <w:rsid w:val="00E5639B"/>
    <w:rsid w:val="00E63E03"/>
    <w:rsid w:val="00E74D6F"/>
    <w:rsid w:val="00E76656"/>
    <w:rsid w:val="00E847B7"/>
    <w:rsid w:val="00E90100"/>
    <w:rsid w:val="00EA0390"/>
    <w:rsid w:val="00EA1F9A"/>
    <w:rsid w:val="00EA4CE7"/>
    <w:rsid w:val="00ED18D7"/>
    <w:rsid w:val="00EE0607"/>
    <w:rsid w:val="00EF2347"/>
    <w:rsid w:val="00F07BF0"/>
    <w:rsid w:val="00F1747A"/>
    <w:rsid w:val="00F22C12"/>
    <w:rsid w:val="00F26BA7"/>
    <w:rsid w:val="00F273C0"/>
    <w:rsid w:val="00F30CA6"/>
    <w:rsid w:val="00F45669"/>
    <w:rsid w:val="00F52A8A"/>
    <w:rsid w:val="00F5392E"/>
    <w:rsid w:val="00F62FA0"/>
    <w:rsid w:val="00F709CB"/>
    <w:rsid w:val="00F845FA"/>
    <w:rsid w:val="00F9495B"/>
    <w:rsid w:val="00FA12FB"/>
    <w:rsid w:val="00FA3DE6"/>
    <w:rsid w:val="00FA529E"/>
    <w:rsid w:val="00FB6768"/>
    <w:rsid w:val="00FB6EB9"/>
    <w:rsid w:val="00FB7164"/>
    <w:rsid w:val="00FE2FF7"/>
    <w:rsid w:val="00FF481C"/>
    <w:rsid w:val="00FF4F35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36A1C"/>
  <w15:chartTrackingRefBased/>
  <w15:docId w15:val="{D755AABC-978C-4359-9E20-F88F9969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2 Times AzLat" w:hAnsi="A2 Times AzLat"/>
      <w:b/>
      <w:sz w:val="52"/>
      <w:lang w:val="x-none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AzL Arial" w:hAnsi="AzL Arial"/>
      <w:sz w:val="28"/>
      <w:lang w:val="x-non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rFonts w:ascii="A2 Times AzLat" w:hAnsi="A2 Times AzLat"/>
      <w:sz w:val="28"/>
      <w:u w:val="single"/>
      <w:lang w:val="x-non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2 Times AzLat" w:hAnsi="A2 Times AzLat"/>
      <w:b/>
      <w:sz w:val="28"/>
      <w:lang w:val="x-none"/>
    </w:rPr>
  </w:style>
  <w:style w:type="paragraph" w:styleId="Heading5">
    <w:name w:val="heading 5"/>
    <w:basedOn w:val="Normal"/>
    <w:next w:val="Normal"/>
    <w:qFormat/>
    <w:pPr>
      <w:keepNext/>
      <w:ind w:left="720"/>
      <w:jc w:val="both"/>
      <w:outlineLvl w:val="4"/>
    </w:pPr>
    <w:rPr>
      <w:rFonts w:ascii="AzL Arial" w:hAnsi="AzL Arial"/>
      <w:sz w:val="28"/>
    </w:rPr>
  </w:style>
  <w:style w:type="paragraph" w:styleId="Heading6">
    <w:name w:val="heading 6"/>
    <w:basedOn w:val="Normal"/>
    <w:next w:val="Normal"/>
    <w:link w:val="Heading6Char"/>
    <w:qFormat/>
    <w:pPr>
      <w:keepNext/>
      <w:ind w:left="720"/>
      <w:jc w:val="both"/>
      <w:outlineLvl w:val="5"/>
    </w:pPr>
    <w:rPr>
      <w:rFonts w:ascii="AzL Arial" w:hAnsi="AzL Arial"/>
      <w:b/>
      <w:sz w:val="28"/>
      <w:lang w:val="x-none" w:eastAsia="x-none"/>
    </w:rPr>
  </w:style>
  <w:style w:type="paragraph" w:styleId="Heading7">
    <w:name w:val="heading 7"/>
    <w:basedOn w:val="Normal"/>
    <w:next w:val="Normal"/>
    <w:qFormat/>
    <w:pPr>
      <w:keepNext/>
      <w:ind w:firstLine="720"/>
      <w:jc w:val="both"/>
      <w:outlineLvl w:val="6"/>
    </w:pPr>
    <w:rPr>
      <w:rFonts w:ascii="AzL Arial" w:hAnsi="AzL 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AzC Times" w:hAnsi="AzC Times"/>
      <w:sz w:val="28"/>
      <w:lang w:val="x-none"/>
    </w:rPr>
  </w:style>
  <w:style w:type="paragraph" w:styleId="BodyTextIndent">
    <w:name w:val="Body Text Indent"/>
    <w:basedOn w:val="Normal"/>
    <w:pPr>
      <w:ind w:left="720"/>
      <w:jc w:val="center"/>
    </w:pPr>
    <w:rPr>
      <w:rFonts w:ascii="AzL Arial" w:hAnsi="AzL Arial"/>
      <w:sz w:val="28"/>
      <w:lang w:val="x-none"/>
    </w:rPr>
  </w:style>
  <w:style w:type="paragraph" w:styleId="BodyTextIndent2">
    <w:name w:val="Body Text Indent 2"/>
    <w:basedOn w:val="Normal"/>
    <w:pPr>
      <w:ind w:left="720"/>
      <w:jc w:val="both"/>
    </w:pPr>
    <w:rPr>
      <w:rFonts w:ascii="AzL Arial" w:hAnsi="AzL Arial"/>
      <w:sz w:val="28"/>
      <w:lang w:val="x-none"/>
    </w:rPr>
  </w:style>
  <w:style w:type="paragraph" w:styleId="BalloonText">
    <w:name w:val="Balloon Text"/>
    <w:basedOn w:val="Normal"/>
    <w:semiHidden/>
    <w:rsid w:val="00445C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A4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56079A"/>
    <w:rPr>
      <w:rFonts w:ascii="A2 Times AzLat" w:hAnsi="A2 Times AzLat"/>
      <w:b/>
      <w:sz w:val="52"/>
      <w:lang w:eastAsia="ru-RU"/>
    </w:rPr>
  </w:style>
  <w:style w:type="character" w:customStyle="1" w:styleId="Heading2Char">
    <w:name w:val="Heading 2 Char"/>
    <w:link w:val="Heading2"/>
    <w:rsid w:val="0056079A"/>
    <w:rPr>
      <w:rFonts w:ascii="AzL Arial" w:hAnsi="AzL Arial"/>
      <w:sz w:val="28"/>
      <w:lang w:val="x-none" w:eastAsia="ru-RU"/>
    </w:rPr>
  </w:style>
  <w:style w:type="character" w:customStyle="1" w:styleId="Heading3Char">
    <w:name w:val="Heading 3 Char"/>
    <w:link w:val="Heading3"/>
    <w:rsid w:val="0056079A"/>
    <w:rPr>
      <w:rFonts w:ascii="A2 Times AzLat" w:hAnsi="A2 Times AzLat"/>
      <w:sz w:val="28"/>
      <w:u w:val="single"/>
      <w:lang w:val="x-none" w:eastAsia="ru-RU"/>
    </w:rPr>
  </w:style>
  <w:style w:type="character" w:customStyle="1" w:styleId="BodyTextChar">
    <w:name w:val="Body Text Char"/>
    <w:link w:val="BodyText"/>
    <w:rsid w:val="00497E8E"/>
    <w:rPr>
      <w:rFonts w:ascii="AzC Times" w:hAnsi="AzC Times"/>
      <w:sz w:val="28"/>
      <w:lang w:val="x-none" w:eastAsia="ru-RU"/>
    </w:rPr>
  </w:style>
  <w:style w:type="character" w:customStyle="1" w:styleId="Heading6Char">
    <w:name w:val="Heading 6 Char"/>
    <w:link w:val="Heading6"/>
    <w:rsid w:val="00A62163"/>
    <w:rPr>
      <w:rFonts w:ascii="AzL Arial" w:hAnsi="AzL Arial"/>
      <w:b/>
      <w:sz w:val="28"/>
    </w:rPr>
  </w:style>
  <w:style w:type="character" w:styleId="Hyperlink">
    <w:name w:val="Hyperlink"/>
    <w:uiPriority w:val="99"/>
    <w:unhideWhenUsed/>
    <w:rsid w:val="00FA1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2;&#1086;&#1080;%20&#1076;&#1086;&#1082;&#1091;&#1084;&#1077;&#1085;&#1090;&#1099;\2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580D5-777B-4690-B726-C724F7935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21.dot</Template>
  <TotalTime>14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Başlıq</vt:lpstr>
      </vt:variant>
      <vt:variant>
        <vt:i4>1</vt:i4>
      </vt:variant>
    </vt:vector>
  </HeadingPairs>
  <TitlesOfParts>
    <vt:vector size="3" baseType="lpstr">
      <vt:lpstr>                                                                       </vt:lpstr>
      <vt:lpstr>                                                                       </vt:lpstr>
      <vt:lpstr>                                                                       </vt:lpstr>
    </vt:vector>
  </TitlesOfParts>
  <Company>Elcom Ltd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</dc:title>
  <dc:subject/>
  <dc:creator>Назим</dc:creator>
  <cp:keywords/>
  <dc:description/>
  <cp:lastModifiedBy>RAFA</cp:lastModifiedBy>
  <cp:revision>4</cp:revision>
  <cp:lastPrinted>2020-07-09T13:17:00Z</cp:lastPrinted>
  <dcterms:created xsi:type="dcterms:W3CDTF">2022-09-10T15:03:00Z</dcterms:created>
  <dcterms:modified xsi:type="dcterms:W3CDTF">2022-09-18T10:13:00Z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-236237676</vt:i4>
  </property>
</Properties>
</file>